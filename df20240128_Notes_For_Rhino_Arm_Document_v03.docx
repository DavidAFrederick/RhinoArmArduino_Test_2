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0E18D" w14:textId="77777777" w:rsidR="00597C55" w:rsidRDefault="00597C55" w:rsidP="00BC6393"/>
    <w:p w14:paraId="5CFE953B" w14:textId="70D5BF54" w:rsidR="00597C55" w:rsidRPr="008C1977" w:rsidRDefault="008C1977" w:rsidP="00BC6393">
      <w:pPr>
        <w:rPr>
          <w:b/>
          <w:bCs/>
        </w:rPr>
      </w:pPr>
      <w:r w:rsidRPr="008C1977">
        <w:rPr>
          <w:b/>
          <w:bCs/>
        </w:rPr>
        <w:t>Background</w:t>
      </w:r>
    </w:p>
    <w:p w14:paraId="77C948FC" w14:textId="285D77A7" w:rsidR="00597C55" w:rsidRDefault="00597C55" w:rsidP="00BC6393">
      <w:r>
        <w:t>The XR-3 Rhino Arm, built back in the 1980’s, was used by universities to teach basic robotics.</w:t>
      </w:r>
    </w:p>
    <w:p w14:paraId="62EC4B72" w14:textId="77777777" w:rsidR="00597C55" w:rsidRDefault="00597C55" w:rsidP="00BC6393"/>
    <w:p w14:paraId="4E2DED13" w14:textId="275005FC" w:rsidR="00597C55" w:rsidRDefault="00597C55" w:rsidP="00BC6393">
      <w:r>
        <w:t>Someone gave the Osbourn High Robotics team the Robot Arm back around 2013.  It sat untouched in our storeroom until 2023 when I decided to build a control system for using a combination of Arduinos and Raspberry Pi micro controllers.</w:t>
      </w:r>
    </w:p>
    <w:p w14:paraId="27AB932E" w14:textId="77777777" w:rsidR="00134836" w:rsidRDefault="00134836" w:rsidP="00BC6393"/>
    <w:p w14:paraId="0B3BF220" w14:textId="20E08480" w:rsidR="008C1977" w:rsidRPr="008C1977" w:rsidRDefault="008C1977" w:rsidP="00BC6393">
      <w:pPr>
        <w:rPr>
          <w:b/>
          <w:bCs/>
        </w:rPr>
      </w:pPr>
      <w:r>
        <w:rPr>
          <w:b/>
          <w:bCs/>
        </w:rPr>
        <w:t>Goal</w:t>
      </w:r>
    </w:p>
    <w:p w14:paraId="5AA60796" w14:textId="1629F928" w:rsidR="00134836" w:rsidRDefault="00134836" w:rsidP="00BC6393">
      <w:r>
        <w:t>The goal of this project is to provide a programming challenge for advanced robotics students.</w:t>
      </w:r>
    </w:p>
    <w:p w14:paraId="5F8FAB53" w14:textId="77777777" w:rsidR="00597C55" w:rsidRDefault="00597C55" w:rsidP="00BC6393"/>
    <w:p w14:paraId="41586D6E" w14:textId="1CF22802" w:rsidR="008C1977" w:rsidRPr="008C1977" w:rsidRDefault="008C1977" w:rsidP="00BC6393">
      <w:pPr>
        <w:rPr>
          <w:b/>
          <w:bCs/>
        </w:rPr>
      </w:pPr>
      <w:r w:rsidRPr="008C1977">
        <w:rPr>
          <w:b/>
          <w:bCs/>
        </w:rPr>
        <w:t>Description of the Robot Arm</w:t>
      </w:r>
      <w:r>
        <w:rPr>
          <w:b/>
          <w:bCs/>
        </w:rPr>
        <w:t xml:space="preserve"> Hardware</w:t>
      </w:r>
    </w:p>
    <w:p w14:paraId="67664ED7" w14:textId="2273AE9F" w:rsidR="00597C55" w:rsidRDefault="00597C55" w:rsidP="00597C55">
      <w:r>
        <w:t xml:space="preserve">The robot arm has 6 joints (Waist, Shoulder, Elbow, Wrist elevation, Wrist rotation, Gripper) where each joint has a small motor, shaft encoder and a position </w:t>
      </w:r>
      <w:r w:rsidR="005C5BAC">
        <w:t>reference point</w:t>
      </w:r>
      <w:r>
        <w:t xml:space="preserve"> switch.</w:t>
      </w:r>
      <w:r w:rsidR="005C5BAC">
        <w:t xml:space="preserve">  Each robot arm joint can be moved to a specific position by first moving the robot to the reference point then use the shaft encoder to count the number of motor shaft rotations to reach the desired set point.</w:t>
      </w:r>
    </w:p>
    <w:p w14:paraId="2535CB90" w14:textId="77777777" w:rsidR="00597C55" w:rsidRDefault="00597C55" w:rsidP="00BC6393"/>
    <w:p w14:paraId="12483568" w14:textId="273EA0D9" w:rsidR="008C1977" w:rsidRPr="008C1977" w:rsidRDefault="008C1977" w:rsidP="00BC6393">
      <w:pPr>
        <w:rPr>
          <w:b/>
          <w:bCs/>
        </w:rPr>
      </w:pPr>
      <w:r w:rsidRPr="008C1977">
        <w:rPr>
          <w:b/>
          <w:bCs/>
        </w:rPr>
        <w:t xml:space="preserve">Description of the </w:t>
      </w:r>
      <w:r>
        <w:rPr>
          <w:b/>
          <w:bCs/>
        </w:rPr>
        <w:t>Replacement Control System</w:t>
      </w:r>
    </w:p>
    <w:p w14:paraId="759C877E" w14:textId="7188964E" w:rsidR="00597C55" w:rsidRDefault="00597C55" w:rsidP="00BC6393">
      <w:r>
        <w:t xml:space="preserve">The design of the </w:t>
      </w:r>
      <w:r w:rsidR="00657251">
        <w:t xml:space="preserve">replacement </w:t>
      </w:r>
      <w:r>
        <w:t>control</w:t>
      </w:r>
      <w:r w:rsidR="00657251">
        <w:t xml:space="preserve"> system uses two Arduino micro controllers to perform the real time (high speed) tasks such as monitoring the shaft encoder and reference point switch signals</w:t>
      </w:r>
      <w:r>
        <w:t xml:space="preserve"> </w:t>
      </w:r>
      <w:r w:rsidR="00FB7E94">
        <w:t>and</w:t>
      </w:r>
      <w:r w:rsidR="00657251">
        <w:t xml:space="preserve"> control the joint motors.  Each Arduino handl</w:t>
      </w:r>
      <w:r w:rsidR="00047291">
        <w:t xml:space="preserve">es 3 robot joints.  The Raspberry Pi </w:t>
      </w:r>
      <w:r w:rsidR="00DF71BA">
        <w:t xml:space="preserve">provides high level commands to the Arduinos.  Commands are like, “Move Joint A to the home position (reference point)” and “Move Joint A to 30 degrees (from the </w:t>
      </w:r>
      <w:r w:rsidR="00FB7E94">
        <w:t>home position</w:t>
      </w:r>
      <w:r w:rsidR="00DF71BA">
        <w:t xml:space="preserve">)”.   The RPI communicates with the Arduino over an I2C bus </w:t>
      </w:r>
      <w:r w:rsidR="00DF71BA" w:rsidRPr="00DF71BA">
        <w:t>(Inter-Integrated Circuit</w:t>
      </w:r>
      <w:r w:rsidR="00DF71BA">
        <w:t xml:space="preserve">).  Communication is two-way; commands </w:t>
      </w:r>
      <w:r w:rsidR="00FB7E94">
        <w:t xml:space="preserve">are sent </w:t>
      </w:r>
      <w:r w:rsidR="00DF71BA">
        <w:t xml:space="preserve">to the Arduino and responses </w:t>
      </w:r>
      <w:r w:rsidR="00FB7E94">
        <w:t xml:space="preserve">are provided </w:t>
      </w:r>
      <w:r w:rsidR="00DF71BA">
        <w:t>back to the RPI.</w:t>
      </w:r>
      <w:r w:rsidR="004075A1">
        <w:t xml:space="preserve">  Since the Arduino’s digital input/output ports cannot provide sufficient voltage or current to drive the joint motors, H-Bridge integrated circuits </w:t>
      </w:r>
      <w:r w:rsidR="00635DDF">
        <w:t>control the power to the motors. The H-Bridge allows the Arduino to control the direction and speed of the motor.  The speed of the motor is controlled using pulse width modulation (PWM)</w:t>
      </w:r>
      <w:r w:rsidR="00FB7E94">
        <w:t xml:space="preserve"> fed into the enable signal of the H-Bridge</w:t>
      </w:r>
      <w:r w:rsidR="00635DDF">
        <w:t xml:space="preserve">.  </w:t>
      </w:r>
    </w:p>
    <w:p w14:paraId="51DEA8D3" w14:textId="77777777" w:rsidR="0051187F" w:rsidRDefault="0051187F" w:rsidP="00BC6393"/>
    <w:p w14:paraId="38F7097D" w14:textId="03BCEAF8" w:rsidR="0051187F" w:rsidRDefault="0051187F" w:rsidP="00BC6393">
      <w:r>
        <w:t xml:space="preserve">A last-minute addition to the RPI was to add an I2C </w:t>
      </w:r>
      <w:r w:rsidR="00134836">
        <w:t xml:space="preserve">based </w:t>
      </w:r>
      <w:r>
        <w:t xml:space="preserve">OLED display (128 x 32-pixel display).  The intent of the display is to provide </w:t>
      </w:r>
      <w:r w:rsidR="00FB7E94">
        <w:t xml:space="preserve">an easy display of the </w:t>
      </w:r>
      <w:r>
        <w:t>status of operations in the RPI.</w:t>
      </w:r>
      <w:r w:rsidR="00134836">
        <w:t xml:space="preserve">  The </w:t>
      </w:r>
      <w:r w:rsidR="00FB7E94">
        <w:t xml:space="preserve">initial implementation of the </w:t>
      </w:r>
      <w:r w:rsidR="00134836">
        <w:t>Rhino Control python code does not use this feature.  Test code has been written to write text to the display.</w:t>
      </w:r>
    </w:p>
    <w:p w14:paraId="4C805FB1" w14:textId="77777777" w:rsidR="0051187F" w:rsidRDefault="0051187F" w:rsidP="00BC6393"/>
    <w:p w14:paraId="65AC4CA6" w14:textId="77777777" w:rsidR="00F25177" w:rsidRPr="008119C1" w:rsidRDefault="00F25177" w:rsidP="00F25177">
      <w:pPr>
        <w:rPr>
          <w:b/>
          <w:bCs/>
          <w:sz w:val="24"/>
          <w:szCs w:val="24"/>
        </w:rPr>
      </w:pPr>
      <w:r w:rsidRPr="008119C1">
        <w:rPr>
          <w:b/>
          <w:bCs/>
          <w:sz w:val="24"/>
          <w:szCs w:val="24"/>
        </w:rPr>
        <w:t>Details of control system</w:t>
      </w:r>
    </w:p>
    <w:p w14:paraId="1E055D57" w14:textId="77777777" w:rsidR="00F25177" w:rsidRDefault="00F25177" w:rsidP="00F25177"/>
    <w:p w14:paraId="4EDA8EB3" w14:textId="77777777" w:rsidR="00F25177" w:rsidRPr="001D3371" w:rsidRDefault="00F25177" w:rsidP="00F25177">
      <w:pPr>
        <w:rPr>
          <w:b/>
          <w:bCs/>
        </w:rPr>
      </w:pPr>
      <w:r w:rsidRPr="001D3371">
        <w:rPr>
          <w:b/>
          <w:bCs/>
        </w:rPr>
        <w:t>Notes on the Robot Joint Electronics</w:t>
      </w:r>
    </w:p>
    <w:p w14:paraId="31A1366E" w14:textId="17EDA116" w:rsidR="00F25177" w:rsidRDefault="00F25177" w:rsidP="00F25177">
      <w:r>
        <w:t>The Arduino input</w:t>
      </w:r>
      <w:r w:rsidR="00FB7E94">
        <w:t>s</w:t>
      </w:r>
      <w:r>
        <w:t xml:space="preserve"> from the home position reference point switch are physical switches to ground.  When the arm moves to the home position, the “Limit Switch” signal is connected to ground.  With the Arduino input configured with </w:t>
      </w:r>
      <w:r w:rsidR="00FB7E94">
        <w:t>the</w:t>
      </w:r>
      <w:r>
        <w:t xml:space="preserve"> internal “pull-up resistor” enabled, the input signal will be high (5 volts) when not at the home (reference position) and 0 volts when the home position is reached.  </w:t>
      </w:r>
    </w:p>
    <w:p w14:paraId="10B1E5CB" w14:textId="77777777" w:rsidR="00F25177" w:rsidRDefault="00F25177" w:rsidP="00F25177"/>
    <w:p w14:paraId="13C94955" w14:textId="77777777" w:rsidR="00F25177" w:rsidRDefault="00F25177" w:rsidP="00F25177">
      <w:r>
        <w:t>Similarly, the joint shaft encoders signals are open-collector connections.  This is the output of an LM393 comparator integrated circuit.  This is like a physical switch to ground switching between 0 and 5 volts with a pullup resistor enable.</w:t>
      </w:r>
    </w:p>
    <w:p w14:paraId="2C0EF847" w14:textId="77777777" w:rsidR="00F25177" w:rsidRDefault="00F25177" w:rsidP="00F25177"/>
    <w:p w14:paraId="555790B0" w14:textId="77777777" w:rsidR="00F25177" w:rsidRDefault="00F25177" w:rsidP="00F25177">
      <w:r>
        <w:t>The connections to the motors are doubled up.  Two ribbon cables wires to both the positive and negative sides of the motors.</w:t>
      </w:r>
    </w:p>
    <w:p w14:paraId="1B568210" w14:textId="77777777" w:rsidR="00F25177" w:rsidRDefault="00F25177" w:rsidP="00F25177"/>
    <w:p w14:paraId="271F25F1" w14:textId="7865666B" w:rsidR="00FB7E94" w:rsidRPr="00B37319" w:rsidRDefault="00FB7E94" w:rsidP="00F25177">
      <w:pPr>
        <w:rPr>
          <w:b/>
          <w:bCs/>
        </w:rPr>
      </w:pPr>
      <w:r>
        <w:rPr>
          <w:b/>
          <w:bCs/>
        </w:rPr>
        <w:t>How the Arduinos are used</w:t>
      </w:r>
    </w:p>
    <w:p w14:paraId="44C4C660" w14:textId="0E8374F9" w:rsidR="00F25177" w:rsidRDefault="00F25177" w:rsidP="00F25177">
      <w:r>
        <w:t>One Arduino controls arm joints A, B, and C and the second controls arm joints D, E, and F.</w:t>
      </w:r>
      <w:r w:rsidR="00FB7E94">
        <w:t xml:space="preserve">  </w:t>
      </w:r>
      <w:r>
        <w:t xml:space="preserve">The software is designed to allow each controlled joint to have different parameters such as range of motion and speed.  The joint parameters are </w:t>
      </w:r>
      <w:r w:rsidR="00FB7E94">
        <w:t xml:space="preserve">coded </w:t>
      </w:r>
      <w:r>
        <w:t>in</w:t>
      </w:r>
      <w:r w:rsidR="00FB7E94">
        <w:t>to</w:t>
      </w:r>
      <w:r>
        <w:t xml:space="preserve"> the Arduino software.</w:t>
      </w:r>
      <w:r w:rsidR="00FB7E94">
        <w:t xml:space="preserve"> </w:t>
      </w:r>
      <w:r>
        <w:t>To allow each Arduino to know what joints it is controlling</w:t>
      </w:r>
      <w:r w:rsidR="00FB7E94">
        <w:t>,</w:t>
      </w:r>
      <w:r>
        <w:t xml:space="preserve"> a single input (A3) is connected to either high or low</w:t>
      </w:r>
      <w:r w:rsidR="00FB7E94">
        <w:t xml:space="preserve"> using header pins and </w:t>
      </w:r>
      <w:r>
        <w:t>moveable jumpers.   Th</w:t>
      </w:r>
      <w:r w:rsidR="00FB7E94">
        <w:t>is input signal</w:t>
      </w:r>
      <w:r>
        <w:t xml:space="preserve"> is also used to create the I2C address.</w:t>
      </w:r>
    </w:p>
    <w:p w14:paraId="4BFB18F5" w14:textId="77777777" w:rsidR="00F25177" w:rsidRDefault="00F25177" w:rsidP="00F25177"/>
    <w:p w14:paraId="7AF93ECD" w14:textId="1D52F898" w:rsidR="00F25177" w:rsidRDefault="00F25177" w:rsidP="00F25177">
      <w:r>
        <w:t>The I2C communications connection between the RPI and Arduino required some additional thought since RPI GPIO signals use 3.3-volt signals and the Arduino uses 5-volt signals.  Research indicated when the RPI is the master and Arduino is the slave, there is no problem.  The I2C bus uses open-collector connections and the</w:t>
      </w:r>
      <w:r w:rsidR="00FB7E94">
        <w:t xml:space="preserve"> communicating</w:t>
      </w:r>
      <w:r>
        <w:t xml:space="preserve"> devices pull the data and clock lines to ground.  The source voltage is provided by the master device. In this case the RPI pulls the bus up to 3.3 volts. </w:t>
      </w:r>
    </w:p>
    <w:p w14:paraId="46EB2978" w14:textId="77777777" w:rsidR="00F25177" w:rsidRDefault="00F25177" w:rsidP="00F25177"/>
    <w:p w14:paraId="46A2C91E" w14:textId="77777777" w:rsidR="00F25177" w:rsidRDefault="00F25177" w:rsidP="00F25177">
      <w:r>
        <w:lastRenderedPageBreak/>
        <w:t>The Arduino Tx and Rx signals are brought out to a header.  This allows the Arduino monitor to be read into the RPI.  This information is not needed to control the robot arm but is used for troubleshooting.  Since the RPI can only accept a single RS-232 interface, the two Arduino monitor output signals are merged with a logic gate.  This does cause failed communications at times but it was easy to implement.</w:t>
      </w:r>
    </w:p>
    <w:p w14:paraId="6E0A6CA5" w14:textId="77777777" w:rsidR="00F25177" w:rsidRDefault="00F25177" w:rsidP="00F25177"/>
    <w:p w14:paraId="20F6F399" w14:textId="77777777" w:rsidR="00F25177" w:rsidRDefault="00F25177" w:rsidP="00F25177">
      <w:r>
        <w:t>The H-Bridge controls the power to the motors.  It provides pulse with modulated (PWM) voltage to the motors.</w:t>
      </w:r>
    </w:p>
    <w:p w14:paraId="3CEBFF96" w14:textId="656A9B40" w:rsidR="00F25177" w:rsidRDefault="00F25177" w:rsidP="00F25177">
      <w:r>
        <w:t>Since the input control signals to the H-Bridge (pins 10</w:t>
      </w:r>
      <w:r w:rsidR="00066CF0">
        <w:t>,</w:t>
      </w:r>
      <w:r>
        <w:t>15</w:t>
      </w:r>
      <w:r w:rsidR="00066CF0">
        <w:t xml:space="preserve"> and 2,7</w:t>
      </w:r>
      <w:r>
        <w:t xml:space="preserve">) will always be opposites, a digital NOT gate </w:t>
      </w:r>
      <w:r w:rsidR="00066CF0">
        <w:t xml:space="preserve">(7404) </w:t>
      </w:r>
      <w:r>
        <w:t>was used to control the second input.  This saved using an Arduino output pin (which were in short supply).</w:t>
      </w:r>
    </w:p>
    <w:p w14:paraId="44B8F083" w14:textId="77777777" w:rsidR="00F25177" w:rsidRDefault="00F25177" w:rsidP="00F25177"/>
    <w:p w14:paraId="05EFB553" w14:textId="77777777" w:rsidR="00F25177" w:rsidRDefault="00F25177" w:rsidP="00F25177">
      <w:r>
        <w:t>The H-Bridge Enable signal (pin 9) needed a pull-down resistor to prevent uncontrolled movement.  It was observed that the Arduino’s inputs/outputs go to high impedance (basically not connected) when the Arduino initializes.  This brief disconnection caused the H-Bridge to be enabled momentarily.</w:t>
      </w:r>
    </w:p>
    <w:p w14:paraId="59F2F5CF" w14:textId="77777777" w:rsidR="00F25177" w:rsidRDefault="00F25177" w:rsidP="00F25177"/>
    <w:p w14:paraId="58CCDF83" w14:textId="77777777" w:rsidR="00F25177" w:rsidRPr="00B37319" w:rsidRDefault="00F25177" w:rsidP="00F25177">
      <w:pPr>
        <w:rPr>
          <w:b/>
          <w:bCs/>
        </w:rPr>
      </w:pPr>
      <w:r w:rsidRPr="00B37319">
        <w:rPr>
          <w:b/>
          <w:bCs/>
        </w:rPr>
        <w:t>Circuit Boards Details</w:t>
      </w:r>
    </w:p>
    <w:p w14:paraId="46A79236" w14:textId="77777777" w:rsidR="00F25177" w:rsidRDefault="00F25177" w:rsidP="00F25177">
      <w:r>
        <w:t>The were custom made by a Chinese PCB maker called EasyEDA (</w:t>
      </w:r>
      <w:hyperlink r:id="rId7" w:history="1">
        <w:r w:rsidRPr="00682DE4">
          <w:rPr>
            <w:rStyle w:val="Hyperlink"/>
          </w:rPr>
          <w:t>https://easyeda.com/</w:t>
        </w:r>
      </w:hyperlink>
      <w:r>
        <w:t>).  A Robotics team student told me how easy and inexpensive the process is.  (About $25 for 5 circuit boards delivered in 10 days).  The process involves drawing the circuit in an intuitive circuit CAD program then laying out the parts on the circuit board.  The online tool handles the routing of the PCB lands.     Unfortunately, an error was made when creating the schematic and an output signal of an IC was tied to ground.  I think this was caused when I relocated a component in the schematic and the tool inadvertently connected the signal.  To resolve this issue, I cut a couple of lands and added jumpers to resolve this problem.  The circuit boards are the same.  Header pins are used on the board to access signals.</w:t>
      </w:r>
    </w:p>
    <w:p w14:paraId="25A0F17E" w14:textId="77777777" w:rsidR="00F25177" w:rsidRDefault="00F25177" w:rsidP="00F25177"/>
    <w:p w14:paraId="2A5D3A61" w14:textId="77777777" w:rsidR="00F25177" w:rsidRPr="00B00F77" w:rsidRDefault="00F25177" w:rsidP="00F25177">
      <w:pPr>
        <w:rPr>
          <w:b/>
          <w:bCs/>
        </w:rPr>
      </w:pPr>
      <w:r w:rsidRPr="00B00F77">
        <w:rPr>
          <w:b/>
          <w:bCs/>
        </w:rPr>
        <w:t>Power System:</w:t>
      </w:r>
    </w:p>
    <w:p w14:paraId="5ADD3DE5" w14:textId="0BE5B2C1" w:rsidR="00F25177" w:rsidRDefault="00F25177" w:rsidP="00F25177">
      <w:r>
        <w:t>The system runs using 5 volts for the Arduino and RPI and 12 volts for the motors.</w:t>
      </w:r>
      <w:r w:rsidR="00066CF0">
        <w:t xml:space="preserve">  </w:t>
      </w:r>
      <w:r w:rsidR="00D667A2">
        <w:t>Each board is d</w:t>
      </w:r>
      <w:r>
        <w:t>esigned to accept power using standard connectors</w:t>
      </w:r>
      <w:r w:rsidR="00066CF0">
        <w:t xml:space="preserve">.  </w:t>
      </w:r>
      <w:r>
        <w:t xml:space="preserve">A power bus is exposed </w:t>
      </w:r>
      <w:r w:rsidR="00D667A2">
        <w:t xml:space="preserve">using a ribbon cable header </w:t>
      </w:r>
      <w:r>
        <w:t>to allow power sharing between the two circuit boards.</w:t>
      </w:r>
      <w:r w:rsidR="00D667A2">
        <w:t xml:space="preserve">  </w:t>
      </w:r>
      <w:r>
        <w:t>The design original included an old-style voltage regulator (7805) to create the 5-volt system</w:t>
      </w:r>
      <w:r w:rsidR="00D667A2">
        <w:t xml:space="preserve"> from the </w:t>
      </w:r>
      <w:proofErr w:type="gramStart"/>
      <w:r w:rsidR="00D667A2">
        <w:t>12 volt</w:t>
      </w:r>
      <w:proofErr w:type="gramEnd"/>
      <w:r w:rsidR="00D667A2">
        <w:t xml:space="preserve"> supply</w:t>
      </w:r>
      <w:r>
        <w:t>.  This was replaced with a more efficient Power Converter.</w:t>
      </w:r>
      <w:r w:rsidR="00066CF0">
        <w:t xml:space="preserve"> </w:t>
      </w:r>
      <w:r>
        <w:t>The system can now be run with a single 12-volt supply for the motors and DC converted down to 5 volts for the Arduino and RPI.</w:t>
      </w:r>
      <w:r w:rsidR="00066CF0">
        <w:t xml:space="preserve"> </w:t>
      </w:r>
      <w:r>
        <w:t xml:space="preserve">Testing showed the motors only draw about 0.3 amps when moving.  </w:t>
      </w:r>
    </w:p>
    <w:p w14:paraId="3E3A827A" w14:textId="77777777" w:rsidR="00F25177" w:rsidRDefault="00F25177" w:rsidP="00BC6393"/>
    <w:p w14:paraId="20140C07" w14:textId="60B49C47" w:rsidR="001D1759" w:rsidRDefault="001D1759">
      <w:r>
        <w:br w:type="page"/>
      </w:r>
    </w:p>
    <w:p w14:paraId="0BDC2E81" w14:textId="77777777" w:rsidR="00195610" w:rsidRDefault="00195610" w:rsidP="00BC6393"/>
    <w:p w14:paraId="6E502D81" w14:textId="0B4E41A3" w:rsidR="00195610" w:rsidRPr="00195610" w:rsidRDefault="00195610" w:rsidP="00BC6393">
      <w:pPr>
        <w:rPr>
          <w:b/>
          <w:bCs/>
        </w:rPr>
      </w:pPr>
      <w:r w:rsidRPr="00195610">
        <w:rPr>
          <w:b/>
          <w:bCs/>
        </w:rPr>
        <w:t>Notes on the Software</w:t>
      </w:r>
    </w:p>
    <w:p w14:paraId="158C2361" w14:textId="1F1169A4" w:rsidR="0051187F" w:rsidRDefault="00195610" w:rsidP="00BC6393">
      <w:r>
        <w:t>T</w:t>
      </w:r>
      <w:r w:rsidR="00134836">
        <w:t xml:space="preserve">he </w:t>
      </w:r>
      <w:r w:rsidR="0051187F">
        <w:t>Arduino</w:t>
      </w:r>
      <w:r w:rsidR="00134836">
        <w:t>’</w:t>
      </w:r>
      <w:r w:rsidR="0051187F">
        <w:t xml:space="preserve">s </w:t>
      </w:r>
      <w:r w:rsidR="00134836">
        <w:t xml:space="preserve">code </w:t>
      </w:r>
      <w:r w:rsidR="0051187F">
        <w:t>use</w:t>
      </w:r>
      <w:r w:rsidR="00134836">
        <w:t>s</w:t>
      </w:r>
      <w:r w:rsidR="0051187F">
        <w:t xml:space="preserve"> the C language</w:t>
      </w:r>
      <w:r w:rsidR="00134836">
        <w:t xml:space="preserve"> and the RPI is using python.  </w:t>
      </w:r>
    </w:p>
    <w:p w14:paraId="17653A7A" w14:textId="77777777" w:rsidR="00195610" w:rsidRDefault="00195610" w:rsidP="00BC6393"/>
    <w:p w14:paraId="3E3FE875" w14:textId="0723A5EC" w:rsidR="0049624C" w:rsidRDefault="0049624C" w:rsidP="00BC6393">
      <w:r>
        <w:t>The current Arduino and RPI code are very inefficient.  The code has a significant amount of “near duplicate” functions which could likely be combine.  The plan is to rewrite the code once the prototype code is functional.</w:t>
      </w:r>
      <w:r w:rsidR="00D667A2">
        <w:t xml:space="preserve">  I always struggle trying to decide if I should have near duplicate functions or increase the complexity of a function so can handle more capability.  </w:t>
      </w:r>
    </w:p>
    <w:p w14:paraId="5B8BDB61" w14:textId="77777777" w:rsidR="0049624C" w:rsidRDefault="0049624C" w:rsidP="00BC6393"/>
    <w:p w14:paraId="0B3E3A6C" w14:textId="6819F935" w:rsidR="0049624C" w:rsidRDefault="0049624C" w:rsidP="00BC6393">
      <w:r>
        <w:t>The Arduino code uses the I2C communications to trigger events.  When the RPI sends a message, the “</w:t>
      </w:r>
      <w:proofErr w:type="spellStart"/>
      <w:r w:rsidR="00D17F87" w:rsidRPr="00D17F87">
        <w:t>receiveEvent</w:t>
      </w:r>
      <w:proofErr w:type="spellEnd"/>
      <w:r>
        <w:t>” routine is called and the Arduino code reads the command from the RPI and implements it</w:t>
      </w:r>
    </w:p>
    <w:p w14:paraId="2AA774DC" w14:textId="77777777" w:rsidR="0049624C" w:rsidRDefault="0049624C" w:rsidP="0049624C"/>
    <w:p w14:paraId="6D8C3E34" w14:textId="7CA309DE" w:rsidR="0049624C" w:rsidRPr="00F25177" w:rsidRDefault="0049624C" w:rsidP="0049624C">
      <w:pPr>
        <w:rPr>
          <w:b/>
          <w:bCs/>
        </w:rPr>
      </w:pPr>
      <w:r w:rsidRPr="00914D08">
        <w:rPr>
          <w:b/>
          <w:bCs/>
        </w:rPr>
        <w:t>Software Commands between RPI and Arduino</w:t>
      </w:r>
    </w:p>
    <w:p w14:paraId="383B54FD" w14:textId="77777777" w:rsidR="0049624C" w:rsidRDefault="0049624C" w:rsidP="0049624C"/>
    <w:tbl>
      <w:tblPr>
        <w:tblStyle w:val="TableGrid"/>
        <w:tblW w:w="9535" w:type="dxa"/>
        <w:tblLook w:val="04A0" w:firstRow="1" w:lastRow="0" w:firstColumn="1" w:lastColumn="0" w:noHBand="0" w:noVBand="1"/>
      </w:tblPr>
      <w:tblGrid>
        <w:gridCol w:w="2064"/>
        <w:gridCol w:w="990"/>
        <w:gridCol w:w="6481"/>
      </w:tblGrid>
      <w:tr w:rsidR="0049624C" w:rsidRPr="006A7894" w14:paraId="315A3AAF" w14:textId="77777777" w:rsidTr="00D237B2">
        <w:tc>
          <w:tcPr>
            <w:tcW w:w="2064" w:type="dxa"/>
          </w:tcPr>
          <w:p w14:paraId="573850BD" w14:textId="77777777" w:rsidR="0049624C" w:rsidRPr="00557A05" w:rsidRDefault="0049624C" w:rsidP="00D237B2">
            <w:pPr>
              <w:jc w:val="center"/>
              <w:rPr>
                <w:b/>
                <w:bCs/>
              </w:rPr>
            </w:pPr>
            <w:r w:rsidRPr="00557A05">
              <w:rPr>
                <w:b/>
                <w:bCs/>
              </w:rPr>
              <w:t>Command</w:t>
            </w:r>
          </w:p>
        </w:tc>
        <w:tc>
          <w:tcPr>
            <w:tcW w:w="990" w:type="dxa"/>
          </w:tcPr>
          <w:p w14:paraId="267E52E8" w14:textId="77777777" w:rsidR="0049624C" w:rsidRPr="00557A05" w:rsidRDefault="0049624C" w:rsidP="00D237B2">
            <w:pPr>
              <w:jc w:val="center"/>
              <w:rPr>
                <w:b/>
                <w:bCs/>
              </w:rPr>
            </w:pPr>
            <w:r w:rsidRPr="00557A05">
              <w:rPr>
                <w:b/>
                <w:bCs/>
              </w:rPr>
              <w:t>Number</w:t>
            </w:r>
          </w:p>
        </w:tc>
        <w:tc>
          <w:tcPr>
            <w:tcW w:w="6481" w:type="dxa"/>
          </w:tcPr>
          <w:p w14:paraId="573F4581" w14:textId="77777777" w:rsidR="0049624C" w:rsidRPr="00557A05" w:rsidRDefault="0049624C" w:rsidP="00D237B2">
            <w:pPr>
              <w:jc w:val="center"/>
              <w:rPr>
                <w:b/>
                <w:bCs/>
              </w:rPr>
            </w:pPr>
            <w:r w:rsidRPr="00557A05">
              <w:rPr>
                <w:b/>
                <w:bCs/>
              </w:rPr>
              <w:t>Notes</w:t>
            </w:r>
          </w:p>
        </w:tc>
      </w:tr>
      <w:tr w:rsidR="0049624C" w:rsidRPr="006A7894" w14:paraId="2F111EAC" w14:textId="77777777" w:rsidTr="00D237B2">
        <w:tc>
          <w:tcPr>
            <w:tcW w:w="2064" w:type="dxa"/>
          </w:tcPr>
          <w:p w14:paraId="6D8A16BA" w14:textId="77777777" w:rsidR="0049624C" w:rsidRPr="006A7894" w:rsidRDefault="0049624C" w:rsidP="00D237B2">
            <w:r w:rsidRPr="006A7894">
              <w:t>Stop all</w:t>
            </w:r>
          </w:p>
        </w:tc>
        <w:tc>
          <w:tcPr>
            <w:tcW w:w="990" w:type="dxa"/>
          </w:tcPr>
          <w:p w14:paraId="6596BE87" w14:textId="77777777" w:rsidR="0049624C" w:rsidRPr="006A7894" w:rsidRDefault="0049624C" w:rsidP="00D237B2">
            <w:r w:rsidRPr="006A7894">
              <w:t>1</w:t>
            </w:r>
          </w:p>
        </w:tc>
        <w:tc>
          <w:tcPr>
            <w:tcW w:w="6481" w:type="dxa"/>
          </w:tcPr>
          <w:p w14:paraId="63181CAE" w14:textId="77777777" w:rsidR="0049624C" w:rsidRPr="00557A05" w:rsidRDefault="0049624C" w:rsidP="00D237B2">
            <w:pPr>
              <w:rPr>
                <w:sz w:val="16"/>
                <w:szCs w:val="16"/>
              </w:rPr>
            </w:pPr>
          </w:p>
        </w:tc>
      </w:tr>
      <w:tr w:rsidR="0049624C" w:rsidRPr="006A7894" w14:paraId="3F9D15FC" w14:textId="77777777" w:rsidTr="00D237B2">
        <w:tc>
          <w:tcPr>
            <w:tcW w:w="2064" w:type="dxa"/>
          </w:tcPr>
          <w:p w14:paraId="3ED26FB2" w14:textId="77777777" w:rsidR="0049624C" w:rsidRPr="006A7894" w:rsidRDefault="0049624C" w:rsidP="00D237B2">
            <w:r w:rsidRPr="006A7894">
              <w:t>Home all</w:t>
            </w:r>
          </w:p>
        </w:tc>
        <w:tc>
          <w:tcPr>
            <w:tcW w:w="990" w:type="dxa"/>
          </w:tcPr>
          <w:p w14:paraId="2A13D6E2" w14:textId="77777777" w:rsidR="0049624C" w:rsidRPr="006A7894" w:rsidRDefault="0049624C" w:rsidP="00D237B2">
            <w:r w:rsidRPr="006A7894">
              <w:t>2</w:t>
            </w:r>
          </w:p>
        </w:tc>
        <w:tc>
          <w:tcPr>
            <w:tcW w:w="6481" w:type="dxa"/>
          </w:tcPr>
          <w:p w14:paraId="5627600F" w14:textId="77777777" w:rsidR="0049624C" w:rsidRPr="00557A05" w:rsidRDefault="0049624C" w:rsidP="00D237B2">
            <w:pPr>
              <w:rPr>
                <w:sz w:val="16"/>
                <w:szCs w:val="16"/>
              </w:rPr>
            </w:pPr>
          </w:p>
        </w:tc>
      </w:tr>
      <w:tr w:rsidR="0049624C" w:rsidRPr="006A7894" w14:paraId="60AAD070" w14:textId="77777777" w:rsidTr="00D237B2">
        <w:tc>
          <w:tcPr>
            <w:tcW w:w="2064" w:type="dxa"/>
          </w:tcPr>
          <w:p w14:paraId="08614C07" w14:textId="77777777" w:rsidR="0049624C" w:rsidRPr="006A7894" w:rsidRDefault="0049624C" w:rsidP="00D237B2">
            <w:r w:rsidRPr="006A7894">
              <w:t>Test Home Switches</w:t>
            </w:r>
          </w:p>
        </w:tc>
        <w:tc>
          <w:tcPr>
            <w:tcW w:w="990" w:type="dxa"/>
          </w:tcPr>
          <w:p w14:paraId="17AE561A" w14:textId="77777777" w:rsidR="0049624C" w:rsidRPr="006A7894" w:rsidRDefault="0049624C" w:rsidP="00D237B2">
            <w:r w:rsidRPr="006A7894">
              <w:t>3</w:t>
            </w:r>
          </w:p>
        </w:tc>
        <w:tc>
          <w:tcPr>
            <w:tcW w:w="6481" w:type="dxa"/>
          </w:tcPr>
          <w:p w14:paraId="1629E7B5" w14:textId="77777777" w:rsidR="0049624C" w:rsidRPr="00557A05" w:rsidRDefault="0049624C" w:rsidP="00D237B2">
            <w:pPr>
              <w:rPr>
                <w:sz w:val="16"/>
                <w:szCs w:val="16"/>
              </w:rPr>
            </w:pPr>
          </w:p>
        </w:tc>
      </w:tr>
      <w:tr w:rsidR="0049624C" w:rsidRPr="006A7894" w14:paraId="75CFC887" w14:textId="77777777" w:rsidTr="00D237B2">
        <w:tc>
          <w:tcPr>
            <w:tcW w:w="2064" w:type="dxa"/>
          </w:tcPr>
          <w:p w14:paraId="140B2FAF" w14:textId="77777777" w:rsidR="0049624C" w:rsidRPr="006A7894" w:rsidRDefault="0049624C" w:rsidP="00D237B2">
            <w:r w:rsidRPr="006A7894">
              <w:t>Find Home for all</w:t>
            </w:r>
          </w:p>
        </w:tc>
        <w:tc>
          <w:tcPr>
            <w:tcW w:w="990" w:type="dxa"/>
          </w:tcPr>
          <w:p w14:paraId="0C30FBA2" w14:textId="77777777" w:rsidR="0049624C" w:rsidRPr="006A7894" w:rsidRDefault="0049624C" w:rsidP="00D237B2">
            <w:r w:rsidRPr="006A7894">
              <w:t>5</w:t>
            </w:r>
          </w:p>
        </w:tc>
        <w:tc>
          <w:tcPr>
            <w:tcW w:w="6481" w:type="dxa"/>
          </w:tcPr>
          <w:p w14:paraId="4E322C06" w14:textId="77777777" w:rsidR="0049624C" w:rsidRPr="00557A05" w:rsidRDefault="0049624C" w:rsidP="00D237B2">
            <w:pPr>
              <w:rPr>
                <w:sz w:val="16"/>
                <w:szCs w:val="16"/>
              </w:rPr>
            </w:pPr>
          </w:p>
        </w:tc>
      </w:tr>
      <w:tr w:rsidR="0049624C" w:rsidRPr="006A7894" w14:paraId="1FE5BA4C" w14:textId="77777777" w:rsidTr="00D237B2">
        <w:tc>
          <w:tcPr>
            <w:tcW w:w="2064" w:type="dxa"/>
          </w:tcPr>
          <w:p w14:paraId="3F4CE7E4" w14:textId="77777777" w:rsidR="0049624C" w:rsidRPr="006A7894" w:rsidRDefault="0049624C" w:rsidP="00D237B2">
            <w:r w:rsidRPr="006A7894">
              <w:t>Self-Test All</w:t>
            </w:r>
          </w:p>
        </w:tc>
        <w:tc>
          <w:tcPr>
            <w:tcW w:w="990" w:type="dxa"/>
          </w:tcPr>
          <w:p w14:paraId="0468F19F" w14:textId="77777777" w:rsidR="0049624C" w:rsidRPr="006A7894" w:rsidRDefault="0049624C" w:rsidP="00D237B2">
            <w:r w:rsidRPr="006A7894">
              <w:t>6</w:t>
            </w:r>
          </w:p>
        </w:tc>
        <w:tc>
          <w:tcPr>
            <w:tcW w:w="6481" w:type="dxa"/>
          </w:tcPr>
          <w:p w14:paraId="490A016E" w14:textId="77777777" w:rsidR="0049624C" w:rsidRPr="00557A05" w:rsidRDefault="0049624C" w:rsidP="00D237B2">
            <w:pPr>
              <w:rPr>
                <w:sz w:val="16"/>
                <w:szCs w:val="16"/>
              </w:rPr>
            </w:pPr>
          </w:p>
        </w:tc>
      </w:tr>
      <w:tr w:rsidR="0049624C" w:rsidRPr="006A7894" w14:paraId="24BFE3F6" w14:textId="77777777" w:rsidTr="00D237B2">
        <w:tc>
          <w:tcPr>
            <w:tcW w:w="2064" w:type="dxa"/>
          </w:tcPr>
          <w:p w14:paraId="4B28A736" w14:textId="77777777" w:rsidR="0049624C" w:rsidRPr="006A7894" w:rsidRDefault="0049624C" w:rsidP="00D237B2">
            <w:r w:rsidRPr="006A7894">
              <w:t>Home One</w:t>
            </w:r>
          </w:p>
        </w:tc>
        <w:tc>
          <w:tcPr>
            <w:tcW w:w="990" w:type="dxa"/>
          </w:tcPr>
          <w:p w14:paraId="71A3A5E5" w14:textId="77777777" w:rsidR="0049624C" w:rsidRPr="006A7894" w:rsidRDefault="0049624C" w:rsidP="00D237B2">
            <w:r w:rsidRPr="006A7894">
              <w:t>10</w:t>
            </w:r>
          </w:p>
        </w:tc>
        <w:tc>
          <w:tcPr>
            <w:tcW w:w="6481" w:type="dxa"/>
          </w:tcPr>
          <w:p w14:paraId="2E2035E2" w14:textId="77777777" w:rsidR="0049624C" w:rsidRPr="00557A05" w:rsidRDefault="0049624C" w:rsidP="00D237B2">
            <w:pPr>
              <w:rPr>
                <w:sz w:val="16"/>
                <w:szCs w:val="16"/>
              </w:rPr>
            </w:pPr>
            <w:r w:rsidRPr="00557A05">
              <w:rPr>
                <w:sz w:val="16"/>
                <w:szCs w:val="16"/>
              </w:rPr>
              <w:t>Moves toward home until limit switch detected</w:t>
            </w:r>
          </w:p>
        </w:tc>
      </w:tr>
      <w:tr w:rsidR="0049624C" w:rsidRPr="006A7894" w14:paraId="4CEED301" w14:textId="77777777" w:rsidTr="00D237B2">
        <w:tc>
          <w:tcPr>
            <w:tcW w:w="2064" w:type="dxa"/>
          </w:tcPr>
          <w:p w14:paraId="70992B6E" w14:textId="77777777" w:rsidR="0049624C" w:rsidRPr="006A7894" w:rsidRDefault="0049624C" w:rsidP="00D237B2">
            <w:r w:rsidRPr="006A7894">
              <w:t>Set Angle</w:t>
            </w:r>
          </w:p>
        </w:tc>
        <w:tc>
          <w:tcPr>
            <w:tcW w:w="990" w:type="dxa"/>
          </w:tcPr>
          <w:p w14:paraId="3F241DB6" w14:textId="77777777" w:rsidR="0049624C" w:rsidRPr="006A7894" w:rsidRDefault="0049624C" w:rsidP="00D237B2">
            <w:r w:rsidRPr="006A7894">
              <w:t>11-xx</w:t>
            </w:r>
          </w:p>
        </w:tc>
        <w:tc>
          <w:tcPr>
            <w:tcW w:w="6481" w:type="dxa"/>
          </w:tcPr>
          <w:p w14:paraId="6794A79B" w14:textId="77777777" w:rsidR="0049624C" w:rsidRPr="00557A05" w:rsidRDefault="0049624C" w:rsidP="00D237B2">
            <w:pPr>
              <w:rPr>
                <w:sz w:val="16"/>
                <w:szCs w:val="16"/>
              </w:rPr>
            </w:pPr>
            <w:r>
              <w:rPr>
                <w:sz w:val="16"/>
                <w:szCs w:val="16"/>
              </w:rPr>
              <w:t>Not started</w:t>
            </w:r>
          </w:p>
        </w:tc>
      </w:tr>
      <w:tr w:rsidR="0049624C" w:rsidRPr="006A7894" w14:paraId="6265A301" w14:textId="77777777" w:rsidTr="00D237B2">
        <w:tc>
          <w:tcPr>
            <w:tcW w:w="2064" w:type="dxa"/>
          </w:tcPr>
          <w:p w14:paraId="0121A436" w14:textId="77777777" w:rsidR="0049624C" w:rsidRPr="006A7894" w:rsidRDefault="0049624C" w:rsidP="00D237B2">
            <w:r w:rsidRPr="006A7894">
              <w:t>Set Count</w:t>
            </w:r>
          </w:p>
        </w:tc>
        <w:tc>
          <w:tcPr>
            <w:tcW w:w="990" w:type="dxa"/>
          </w:tcPr>
          <w:p w14:paraId="02A54CBD" w14:textId="77777777" w:rsidR="0049624C" w:rsidRPr="006A7894" w:rsidRDefault="0049624C" w:rsidP="00D237B2">
            <w:r w:rsidRPr="006A7894">
              <w:t>12-xxxx</w:t>
            </w:r>
          </w:p>
        </w:tc>
        <w:tc>
          <w:tcPr>
            <w:tcW w:w="6481" w:type="dxa"/>
          </w:tcPr>
          <w:p w14:paraId="1A7DAD14" w14:textId="77777777" w:rsidR="0049624C" w:rsidRPr="00557A05" w:rsidRDefault="0049624C" w:rsidP="00D237B2">
            <w:pPr>
              <w:rPr>
                <w:sz w:val="16"/>
                <w:szCs w:val="16"/>
              </w:rPr>
            </w:pPr>
            <w:r>
              <w:rPr>
                <w:sz w:val="16"/>
                <w:szCs w:val="16"/>
              </w:rPr>
              <w:t>Moves to count (Requires home prior to use)</w:t>
            </w:r>
          </w:p>
        </w:tc>
      </w:tr>
      <w:tr w:rsidR="0049624C" w:rsidRPr="006A7894" w14:paraId="55A2ABB1" w14:textId="77777777" w:rsidTr="00D237B2">
        <w:tc>
          <w:tcPr>
            <w:tcW w:w="2064" w:type="dxa"/>
          </w:tcPr>
          <w:p w14:paraId="702B3A89" w14:textId="77777777" w:rsidR="0049624C" w:rsidRPr="006A7894" w:rsidRDefault="0049624C" w:rsidP="00D237B2">
            <w:r>
              <w:t>&lt;&lt; no menu &gt;&gt;</w:t>
            </w:r>
          </w:p>
        </w:tc>
        <w:tc>
          <w:tcPr>
            <w:tcW w:w="990" w:type="dxa"/>
          </w:tcPr>
          <w:p w14:paraId="457181C5" w14:textId="77777777" w:rsidR="0049624C" w:rsidRPr="006A7894" w:rsidRDefault="0049624C" w:rsidP="00D237B2">
            <w:r>
              <w:t>13</w:t>
            </w:r>
          </w:p>
        </w:tc>
        <w:tc>
          <w:tcPr>
            <w:tcW w:w="6481" w:type="dxa"/>
          </w:tcPr>
          <w:p w14:paraId="2E8C40E7" w14:textId="77777777" w:rsidR="0049624C" w:rsidRDefault="0049624C" w:rsidP="00D237B2">
            <w:pPr>
              <w:rPr>
                <w:sz w:val="16"/>
                <w:szCs w:val="16"/>
              </w:rPr>
            </w:pPr>
            <w:r>
              <w:rPr>
                <w:sz w:val="16"/>
                <w:szCs w:val="16"/>
              </w:rPr>
              <w:t>Move to full range position</w:t>
            </w:r>
          </w:p>
        </w:tc>
      </w:tr>
      <w:tr w:rsidR="0049624C" w:rsidRPr="006A7894" w14:paraId="6033EFAC" w14:textId="77777777" w:rsidTr="00D237B2">
        <w:tc>
          <w:tcPr>
            <w:tcW w:w="2064" w:type="dxa"/>
          </w:tcPr>
          <w:p w14:paraId="5CA193F8" w14:textId="77777777" w:rsidR="0049624C" w:rsidRPr="006A7894" w:rsidRDefault="0049624C" w:rsidP="00D237B2">
            <w:r>
              <w:t>&lt;&lt; no menu &gt;&gt;</w:t>
            </w:r>
          </w:p>
        </w:tc>
        <w:tc>
          <w:tcPr>
            <w:tcW w:w="990" w:type="dxa"/>
          </w:tcPr>
          <w:p w14:paraId="3DB675CC" w14:textId="77777777" w:rsidR="0049624C" w:rsidRPr="006A7894" w:rsidRDefault="0049624C" w:rsidP="00D237B2">
            <w:r>
              <w:t>14</w:t>
            </w:r>
          </w:p>
        </w:tc>
        <w:tc>
          <w:tcPr>
            <w:tcW w:w="6481" w:type="dxa"/>
          </w:tcPr>
          <w:p w14:paraId="1BD1F1BF" w14:textId="77777777" w:rsidR="0049624C" w:rsidRDefault="0049624C" w:rsidP="00D237B2">
            <w:pPr>
              <w:rPr>
                <w:sz w:val="16"/>
                <w:szCs w:val="16"/>
              </w:rPr>
            </w:pPr>
            <w:r>
              <w:rPr>
                <w:sz w:val="16"/>
                <w:szCs w:val="16"/>
              </w:rPr>
              <w:t>Home, full range, then home again</w:t>
            </w:r>
          </w:p>
        </w:tc>
      </w:tr>
      <w:tr w:rsidR="0049624C" w:rsidRPr="006A7894" w14:paraId="22717FFC" w14:textId="77777777" w:rsidTr="00D237B2">
        <w:tc>
          <w:tcPr>
            <w:tcW w:w="2064" w:type="dxa"/>
          </w:tcPr>
          <w:p w14:paraId="437E77AB" w14:textId="77777777" w:rsidR="0049624C" w:rsidRPr="006A7894" w:rsidRDefault="0049624C" w:rsidP="00D237B2">
            <w:r w:rsidRPr="006A7894">
              <w:t>Find Home</w:t>
            </w:r>
          </w:p>
        </w:tc>
        <w:tc>
          <w:tcPr>
            <w:tcW w:w="990" w:type="dxa"/>
          </w:tcPr>
          <w:p w14:paraId="65C1C152" w14:textId="77777777" w:rsidR="0049624C" w:rsidRPr="006A7894" w:rsidRDefault="0049624C" w:rsidP="00D237B2">
            <w:r w:rsidRPr="006A7894">
              <w:t>15</w:t>
            </w:r>
          </w:p>
        </w:tc>
        <w:tc>
          <w:tcPr>
            <w:tcW w:w="6481" w:type="dxa"/>
          </w:tcPr>
          <w:p w14:paraId="55225DB3" w14:textId="77777777" w:rsidR="0049624C" w:rsidRPr="00557A05" w:rsidRDefault="0049624C" w:rsidP="00D237B2">
            <w:pPr>
              <w:rPr>
                <w:sz w:val="16"/>
                <w:szCs w:val="16"/>
              </w:rPr>
            </w:pPr>
            <w:r>
              <w:rPr>
                <w:sz w:val="16"/>
                <w:szCs w:val="16"/>
              </w:rPr>
              <w:t>Moves toward home, then away until limited then back to home</w:t>
            </w:r>
          </w:p>
        </w:tc>
      </w:tr>
      <w:tr w:rsidR="0049624C" w:rsidRPr="006A7894" w14:paraId="3BC6640C" w14:textId="77777777" w:rsidTr="00D237B2">
        <w:tc>
          <w:tcPr>
            <w:tcW w:w="2064" w:type="dxa"/>
          </w:tcPr>
          <w:p w14:paraId="7747A5DC" w14:textId="77777777" w:rsidR="0049624C" w:rsidRPr="006A7894" w:rsidRDefault="0049624C" w:rsidP="00D237B2">
            <w:r w:rsidRPr="006A7894">
              <w:t>Self-Test</w:t>
            </w:r>
          </w:p>
        </w:tc>
        <w:tc>
          <w:tcPr>
            <w:tcW w:w="990" w:type="dxa"/>
          </w:tcPr>
          <w:p w14:paraId="12B2D56C" w14:textId="77777777" w:rsidR="0049624C" w:rsidRPr="006A7894" w:rsidRDefault="0049624C" w:rsidP="00D237B2">
            <w:r w:rsidRPr="006A7894">
              <w:t>16</w:t>
            </w:r>
          </w:p>
        </w:tc>
        <w:tc>
          <w:tcPr>
            <w:tcW w:w="6481" w:type="dxa"/>
          </w:tcPr>
          <w:p w14:paraId="71B2444F" w14:textId="77777777" w:rsidR="0049624C" w:rsidRDefault="0049624C" w:rsidP="00D237B2">
            <w:pPr>
              <w:rPr>
                <w:sz w:val="16"/>
                <w:szCs w:val="16"/>
              </w:rPr>
            </w:pPr>
            <w:r>
              <w:rPr>
                <w:sz w:val="16"/>
                <w:szCs w:val="16"/>
              </w:rPr>
              <w:t>Call command 18, 19, then 17.  Returns one second counter.</w:t>
            </w:r>
          </w:p>
          <w:p w14:paraId="5EF36DC1" w14:textId="3BA87FF9" w:rsidR="0049624C" w:rsidRPr="00557A05" w:rsidRDefault="0049624C" w:rsidP="00D237B2">
            <w:pPr>
              <w:rPr>
                <w:sz w:val="16"/>
                <w:szCs w:val="16"/>
              </w:rPr>
            </w:pPr>
            <w:r>
              <w:rPr>
                <w:sz w:val="16"/>
                <w:szCs w:val="16"/>
              </w:rPr>
              <w:t xml:space="preserve">(Results are not displayed </w:t>
            </w:r>
            <w:r w:rsidR="00D17F87">
              <w:rPr>
                <w:sz w:val="16"/>
                <w:szCs w:val="16"/>
              </w:rPr>
              <w:t>currently</w:t>
            </w:r>
            <w:r>
              <w:rPr>
                <w:sz w:val="16"/>
                <w:szCs w:val="16"/>
              </w:rPr>
              <w:t>)</w:t>
            </w:r>
          </w:p>
        </w:tc>
      </w:tr>
      <w:tr w:rsidR="0049624C" w:rsidRPr="006A7894" w14:paraId="38B534FE" w14:textId="77777777" w:rsidTr="00D237B2">
        <w:tc>
          <w:tcPr>
            <w:tcW w:w="2064" w:type="dxa"/>
          </w:tcPr>
          <w:p w14:paraId="44F8FF85" w14:textId="77777777" w:rsidR="0049624C" w:rsidRPr="006A7894" w:rsidRDefault="0049624C" w:rsidP="00D237B2">
            <w:r w:rsidRPr="006A7894">
              <w:t>Get 1 Sec</w:t>
            </w:r>
          </w:p>
        </w:tc>
        <w:tc>
          <w:tcPr>
            <w:tcW w:w="990" w:type="dxa"/>
          </w:tcPr>
          <w:p w14:paraId="1F6F5F05" w14:textId="77777777" w:rsidR="0049624C" w:rsidRPr="006A7894" w:rsidRDefault="0049624C" w:rsidP="00D237B2">
            <w:r w:rsidRPr="006A7894">
              <w:t>17</w:t>
            </w:r>
          </w:p>
        </w:tc>
        <w:tc>
          <w:tcPr>
            <w:tcW w:w="6481" w:type="dxa"/>
          </w:tcPr>
          <w:p w14:paraId="0E9D0428" w14:textId="77777777" w:rsidR="0049624C" w:rsidRPr="00557A05" w:rsidRDefault="0049624C" w:rsidP="00D237B2">
            <w:pPr>
              <w:rPr>
                <w:sz w:val="16"/>
                <w:szCs w:val="16"/>
              </w:rPr>
            </w:pPr>
            <w:r>
              <w:rPr>
                <w:sz w:val="16"/>
                <w:szCs w:val="16"/>
              </w:rPr>
              <w:t>Pulls the one second counter used with command 19</w:t>
            </w:r>
          </w:p>
        </w:tc>
      </w:tr>
      <w:tr w:rsidR="0049624C" w:rsidRPr="006A7894" w14:paraId="6D6B6621" w14:textId="77777777" w:rsidTr="00D237B2">
        <w:tc>
          <w:tcPr>
            <w:tcW w:w="2064" w:type="dxa"/>
          </w:tcPr>
          <w:p w14:paraId="1ABED289" w14:textId="77777777" w:rsidR="0049624C" w:rsidRPr="006A7894" w:rsidRDefault="0049624C" w:rsidP="00D237B2">
            <w:r w:rsidRPr="006A7894">
              <w:t>Man-home</w:t>
            </w:r>
          </w:p>
        </w:tc>
        <w:tc>
          <w:tcPr>
            <w:tcW w:w="990" w:type="dxa"/>
          </w:tcPr>
          <w:p w14:paraId="259F9894" w14:textId="77777777" w:rsidR="0049624C" w:rsidRPr="006A7894" w:rsidRDefault="0049624C" w:rsidP="00D237B2">
            <w:r>
              <w:t>18</w:t>
            </w:r>
          </w:p>
        </w:tc>
        <w:tc>
          <w:tcPr>
            <w:tcW w:w="6481" w:type="dxa"/>
          </w:tcPr>
          <w:p w14:paraId="76AD3231" w14:textId="77777777" w:rsidR="0049624C" w:rsidRPr="00557A05" w:rsidRDefault="0049624C" w:rsidP="00D237B2">
            <w:pPr>
              <w:rPr>
                <w:sz w:val="16"/>
                <w:szCs w:val="16"/>
              </w:rPr>
            </w:pPr>
            <w:r>
              <w:rPr>
                <w:sz w:val="16"/>
                <w:szCs w:val="16"/>
              </w:rPr>
              <w:t>Move toward home (lower counter) for one second</w:t>
            </w:r>
          </w:p>
        </w:tc>
      </w:tr>
      <w:tr w:rsidR="0049624C" w:rsidRPr="006A7894" w14:paraId="5EE19D57" w14:textId="77777777" w:rsidTr="00D237B2">
        <w:tc>
          <w:tcPr>
            <w:tcW w:w="2064" w:type="dxa"/>
          </w:tcPr>
          <w:p w14:paraId="4C39E238" w14:textId="77777777" w:rsidR="0049624C" w:rsidRPr="006A7894" w:rsidRDefault="0049624C" w:rsidP="00D237B2">
            <w:r w:rsidRPr="006A7894">
              <w:t>Man-Out</w:t>
            </w:r>
          </w:p>
        </w:tc>
        <w:tc>
          <w:tcPr>
            <w:tcW w:w="990" w:type="dxa"/>
          </w:tcPr>
          <w:p w14:paraId="63A85D47" w14:textId="77777777" w:rsidR="0049624C" w:rsidRPr="006A7894" w:rsidRDefault="0049624C" w:rsidP="00D237B2">
            <w:r>
              <w:t>19</w:t>
            </w:r>
          </w:p>
        </w:tc>
        <w:tc>
          <w:tcPr>
            <w:tcW w:w="6481" w:type="dxa"/>
          </w:tcPr>
          <w:p w14:paraId="4D0F4BF4" w14:textId="77777777" w:rsidR="0049624C" w:rsidRPr="00557A05" w:rsidRDefault="0049624C" w:rsidP="00D237B2">
            <w:pPr>
              <w:rPr>
                <w:sz w:val="16"/>
                <w:szCs w:val="16"/>
              </w:rPr>
            </w:pPr>
            <w:r>
              <w:rPr>
                <w:sz w:val="16"/>
                <w:szCs w:val="16"/>
              </w:rPr>
              <w:t xml:space="preserve">Move away from home (lower counter) for one second.  </w:t>
            </w:r>
            <w:r>
              <w:rPr>
                <w:sz w:val="16"/>
                <w:szCs w:val="16"/>
              </w:rPr>
              <w:br/>
              <w:t>(Creates one second counter in Arduino code)</w:t>
            </w:r>
          </w:p>
        </w:tc>
      </w:tr>
      <w:tr w:rsidR="0049624C" w:rsidRPr="006A7894" w14:paraId="24D7DF58" w14:textId="77777777" w:rsidTr="00D237B2">
        <w:tc>
          <w:tcPr>
            <w:tcW w:w="2064" w:type="dxa"/>
          </w:tcPr>
          <w:p w14:paraId="105DFA4F" w14:textId="77777777" w:rsidR="0049624C" w:rsidRPr="006A7894" w:rsidRDefault="0049624C" w:rsidP="00D237B2">
            <w:r w:rsidRPr="006A7894">
              <w:t>Get Status</w:t>
            </w:r>
          </w:p>
        </w:tc>
        <w:tc>
          <w:tcPr>
            <w:tcW w:w="990" w:type="dxa"/>
          </w:tcPr>
          <w:p w14:paraId="00586B2A" w14:textId="77777777" w:rsidR="0049624C" w:rsidRPr="006A7894" w:rsidRDefault="0049624C" w:rsidP="00D237B2">
            <w:r w:rsidRPr="006A7894">
              <w:t>90</w:t>
            </w:r>
          </w:p>
        </w:tc>
        <w:tc>
          <w:tcPr>
            <w:tcW w:w="6481" w:type="dxa"/>
          </w:tcPr>
          <w:p w14:paraId="5B13E227" w14:textId="77777777" w:rsidR="0049624C" w:rsidRPr="00557A05" w:rsidRDefault="0049624C" w:rsidP="00D237B2">
            <w:pPr>
              <w:rPr>
                <w:sz w:val="16"/>
                <w:szCs w:val="16"/>
              </w:rPr>
            </w:pPr>
            <w:r>
              <w:rPr>
                <w:sz w:val="16"/>
                <w:szCs w:val="16"/>
              </w:rPr>
              <w:t>Read the counters from the arm</w:t>
            </w:r>
          </w:p>
        </w:tc>
      </w:tr>
      <w:tr w:rsidR="0049624C" w:rsidRPr="006A7894" w14:paraId="602BDE9C" w14:textId="77777777" w:rsidTr="00D237B2">
        <w:tc>
          <w:tcPr>
            <w:tcW w:w="2064" w:type="dxa"/>
          </w:tcPr>
          <w:p w14:paraId="089FE76C" w14:textId="77777777" w:rsidR="0049624C" w:rsidRPr="006A7894" w:rsidRDefault="0049624C" w:rsidP="00D237B2">
            <w:r w:rsidRPr="006A7894">
              <w:t>Get Counts</w:t>
            </w:r>
          </w:p>
        </w:tc>
        <w:tc>
          <w:tcPr>
            <w:tcW w:w="990" w:type="dxa"/>
          </w:tcPr>
          <w:p w14:paraId="797DD367" w14:textId="77777777" w:rsidR="0049624C" w:rsidRPr="006A7894" w:rsidRDefault="0049624C" w:rsidP="00D237B2">
            <w:r w:rsidRPr="006A7894">
              <w:t>91</w:t>
            </w:r>
          </w:p>
        </w:tc>
        <w:tc>
          <w:tcPr>
            <w:tcW w:w="6481" w:type="dxa"/>
          </w:tcPr>
          <w:p w14:paraId="6B2406F5" w14:textId="77777777" w:rsidR="0049624C" w:rsidRPr="00557A05" w:rsidRDefault="0049624C" w:rsidP="00D237B2">
            <w:pPr>
              <w:rPr>
                <w:sz w:val="16"/>
                <w:szCs w:val="16"/>
              </w:rPr>
            </w:pPr>
            <w:r>
              <w:rPr>
                <w:sz w:val="16"/>
                <w:szCs w:val="16"/>
              </w:rPr>
              <w:t>Read the status from the arm</w:t>
            </w:r>
          </w:p>
        </w:tc>
      </w:tr>
    </w:tbl>
    <w:p w14:paraId="0E07FF62" w14:textId="77777777" w:rsidR="0049624C" w:rsidRDefault="0049624C" w:rsidP="0049624C"/>
    <w:p w14:paraId="63DD1DFA" w14:textId="18F0D51F" w:rsidR="001D1759" w:rsidRDefault="001D1759">
      <w:r>
        <w:br w:type="page"/>
      </w:r>
    </w:p>
    <w:p w14:paraId="6A2CB9F6" w14:textId="77777777" w:rsidR="0049624C" w:rsidRDefault="0049624C" w:rsidP="0049624C"/>
    <w:p w14:paraId="31A2C9E6" w14:textId="77777777" w:rsidR="00195610" w:rsidRDefault="00195610" w:rsidP="00270D48"/>
    <w:p w14:paraId="59EE253C" w14:textId="3275B8A5" w:rsidR="00852D06" w:rsidRPr="006004D7" w:rsidRDefault="00852D06" w:rsidP="00270D48">
      <w:pPr>
        <w:rPr>
          <w:b/>
          <w:bCs/>
        </w:rPr>
      </w:pPr>
      <w:r w:rsidRPr="00672DF7">
        <w:rPr>
          <w:b/>
          <w:bCs/>
        </w:rPr>
        <w:t xml:space="preserve">Diagrams </w:t>
      </w:r>
      <w:r w:rsidR="006004D7">
        <w:rPr>
          <w:b/>
          <w:bCs/>
        </w:rPr>
        <w:t>at the End of This Document</w:t>
      </w:r>
    </w:p>
    <w:p w14:paraId="706D7CE5" w14:textId="3103A4E2" w:rsidR="007653D1" w:rsidRDefault="007653D1" w:rsidP="00270D48">
      <w:r>
        <w:t>Hand drawn schematic</w:t>
      </w:r>
    </w:p>
    <w:p w14:paraId="6DFBFF7E" w14:textId="6ECF0FE5" w:rsidR="007653D1" w:rsidRDefault="007653D1" w:rsidP="00270D48">
      <w:r>
        <w:t>CAD schematic</w:t>
      </w:r>
    </w:p>
    <w:p w14:paraId="0D26D46A" w14:textId="726C4CC6" w:rsidR="007653D1" w:rsidRDefault="007653D1" w:rsidP="00270D48">
      <w:r>
        <w:t>Board Layout</w:t>
      </w:r>
    </w:p>
    <w:p w14:paraId="05127405" w14:textId="3F0012D2" w:rsidR="008674B8" w:rsidRDefault="00672DF7" w:rsidP="00270D48">
      <w:r>
        <w:t>PCB error corrective actions</w:t>
      </w:r>
    </w:p>
    <w:p w14:paraId="4537F03C" w14:textId="77777777" w:rsidR="008F3AA2" w:rsidRDefault="008F3AA2" w:rsidP="008F3AA2">
      <w:r>
        <w:t>H-Bridge theory diagrams</w:t>
      </w:r>
    </w:p>
    <w:p w14:paraId="5B908CE8" w14:textId="6B4B60B1" w:rsidR="007653D1" w:rsidRDefault="008F3AA2" w:rsidP="00270D48">
      <w:r>
        <w:t>Robot Joint Ribbon Connector pinout</w:t>
      </w:r>
    </w:p>
    <w:p w14:paraId="563E04EC" w14:textId="77777777" w:rsidR="008F3AA2" w:rsidRDefault="008F3AA2" w:rsidP="00270D48"/>
    <w:p w14:paraId="4F238746" w14:textId="77777777" w:rsidR="00157BBE" w:rsidRDefault="00157BBE" w:rsidP="00270D48"/>
    <w:p w14:paraId="3D6E2672" w14:textId="5B5D2D13" w:rsidR="00990864" w:rsidRPr="00990864" w:rsidRDefault="00990864" w:rsidP="00270D48">
      <w:pPr>
        <w:rPr>
          <w:b/>
          <w:bCs/>
        </w:rPr>
      </w:pPr>
      <w:r w:rsidRPr="00990864">
        <w:rPr>
          <w:b/>
          <w:bCs/>
        </w:rPr>
        <w:t>External References</w:t>
      </w:r>
    </w:p>
    <w:p w14:paraId="4C032EEB" w14:textId="77777777" w:rsidR="00990864" w:rsidRDefault="00990864" w:rsidP="00270D48"/>
    <w:p w14:paraId="440D1795" w14:textId="618180EE" w:rsidR="008119C1" w:rsidRDefault="008119C1" w:rsidP="00270D48">
      <w:r>
        <w:t>How to have the RPI display the Arduino Monitor output</w:t>
      </w:r>
    </w:p>
    <w:p w14:paraId="6CC5F84E" w14:textId="2412D425" w:rsidR="008119C1" w:rsidRDefault="00000000" w:rsidP="00270D48">
      <w:hyperlink r:id="rId8" w:history="1">
        <w:r w:rsidR="008119C1" w:rsidRPr="00544EEC">
          <w:rPr>
            <w:rStyle w:val="Hyperlink"/>
          </w:rPr>
          <w:t>https://roboticsbackend.com/raspberry-pi-arduino-serial-communication/</w:t>
        </w:r>
      </w:hyperlink>
    </w:p>
    <w:p w14:paraId="5AF37ED5" w14:textId="77777777" w:rsidR="008119C1" w:rsidRDefault="008119C1" w:rsidP="00270D48"/>
    <w:p w14:paraId="367ABF3A" w14:textId="6708E509" w:rsidR="008119C1" w:rsidRDefault="008119C1" w:rsidP="00270D48">
      <w:r>
        <w:t>H-Bridge basics</w:t>
      </w:r>
    </w:p>
    <w:p w14:paraId="5EEC1FEB" w14:textId="126F7D8A" w:rsidR="008119C1" w:rsidRDefault="00000000" w:rsidP="00270D48">
      <w:hyperlink r:id="rId9" w:history="1">
        <w:r w:rsidR="008119C1" w:rsidRPr="00544EEC">
          <w:rPr>
            <w:rStyle w:val="Hyperlink"/>
          </w:rPr>
          <w:t>https://www.modularcircuits.com/blog/articles/h-bridge-secrets/h-bridges-the-basics/</w:t>
        </w:r>
      </w:hyperlink>
    </w:p>
    <w:p w14:paraId="571D3546" w14:textId="77777777" w:rsidR="00270D48" w:rsidRDefault="00270D48" w:rsidP="00270D48"/>
    <w:p w14:paraId="45874361" w14:textId="77777777" w:rsidR="00225082" w:rsidRDefault="00225082" w:rsidP="00270D48"/>
    <w:p w14:paraId="74FDA755" w14:textId="0B9A85EB" w:rsidR="00225082" w:rsidRPr="00454796" w:rsidRDefault="00BF3B23" w:rsidP="00270D48">
      <w:pPr>
        <w:rPr>
          <w:b/>
          <w:bCs/>
        </w:rPr>
      </w:pPr>
      <w:r w:rsidRPr="00454796">
        <w:rPr>
          <w:b/>
          <w:bCs/>
        </w:rPr>
        <w:t>Colleges which used the Rhino Arm as a project</w:t>
      </w:r>
    </w:p>
    <w:p w14:paraId="17F967C9" w14:textId="77777777" w:rsidR="00BF3B23" w:rsidRDefault="00BF3B23" w:rsidP="00270D48"/>
    <w:p w14:paraId="276DE47F" w14:textId="083297E2" w:rsidR="00BF3B23" w:rsidRDefault="00BF3B23" w:rsidP="00270D48">
      <w:r>
        <w:t>Portland State University</w:t>
      </w:r>
    </w:p>
    <w:p w14:paraId="631F711F" w14:textId="7B910745" w:rsidR="00BF3B23" w:rsidRPr="006B0B81" w:rsidRDefault="00000000" w:rsidP="00270D48">
      <w:pPr>
        <w:rPr>
          <w:sz w:val="16"/>
          <w:szCs w:val="16"/>
        </w:rPr>
      </w:pPr>
      <w:hyperlink r:id="rId10" w:history="1">
        <w:r w:rsidR="00BF3B23" w:rsidRPr="006B0B81">
          <w:rPr>
            <w:rStyle w:val="Hyperlink"/>
            <w:sz w:val="16"/>
            <w:szCs w:val="16"/>
          </w:rPr>
          <w:t>https://web.cecs.pdx.edu/~mperkows/CLASS_479/PSUBOT2/1.%20Rhino%20Arm%20Info%202010.pdf</w:t>
        </w:r>
      </w:hyperlink>
    </w:p>
    <w:p w14:paraId="5D2999F8" w14:textId="77777777" w:rsidR="00BF3B23" w:rsidRPr="006B0B81" w:rsidRDefault="00BF3B23" w:rsidP="00270D48">
      <w:pPr>
        <w:rPr>
          <w:sz w:val="16"/>
          <w:szCs w:val="16"/>
        </w:rPr>
      </w:pPr>
    </w:p>
    <w:p w14:paraId="21EFA7EA" w14:textId="19BA45BA" w:rsidR="00BF3B23" w:rsidRPr="006B0B81" w:rsidRDefault="00000000" w:rsidP="00270D48">
      <w:pPr>
        <w:rPr>
          <w:sz w:val="16"/>
          <w:szCs w:val="16"/>
        </w:rPr>
      </w:pPr>
      <w:hyperlink r:id="rId11" w:history="1">
        <w:r w:rsidR="00BF3B23" w:rsidRPr="006B0B81">
          <w:rPr>
            <w:rStyle w:val="Hyperlink"/>
            <w:sz w:val="16"/>
            <w:szCs w:val="16"/>
          </w:rPr>
          <w:t>https://web.cecs.pdx.edu/~mperkows/CLASS_479/PSUBOT2/3.%20Rhino%20Arm%20Report,%20Jeff%202010.pdf</w:t>
        </w:r>
      </w:hyperlink>
    </w:p>
    <w:p w14:paraId="153B92D1" w14:textId="77777777" w:rsidR="00BF3B23" w:rsidRPr="006B0B81" w:rsidRDefault="00BF3B23" w:rsidP="00270D48">
      <w:pPr>
        <w:rPr>
          <w:sz w:val="16"/>
          <w:szCs w:val="16"/>
        </w:rPr>
      </w:pPr>
    </w:p>
    <w:p w14:paraId="60BE882E" w14:textId="5119D563" w:rsidR="006B0B81" w:rsidRPr="006B0B81" w:rsidRDefault="00000000" w:rsidP="00270D48">
      <w:pPr>
        <w:rPr>
          <w:sz w:val="16"/>
          <w:szCs w:val="16"/>
        </w:rPr>
      </w:pPr>
      <w:hyperlink r:id="rId12" w:history="1">
        <w:r w:rsidR="006B0B81" w:rsidRPr="006B0B81">
          <w:rPr>
            <w:rStyle w:val="Hyperlink"/>
            <w:sz w:val="16"/>
            <w:szCs w:val="16"/>
          </w:rPr>
          <w:t>https://www.studypool.com/documents/8062061/link-diagrams-of-rhino-xr-3-and-scara-using-robotics-toolbox-by-peter-corke-</w:t>
        </w:r>
      </w:hyperlink>
    </w:p>
    <w:p w14:paraId="6C78DD58" w14:textId="77777777" w:rsidR="006B0B81" w:rsidRDefault="006B0B81" w:rsidP="00270D48"/>
    <w:p w14:paraId="062EF042" w14:textId="77777777" w:rsidR="006B0B81" w:rsidRDefault="006B0B81" w:rsidP="00270D48"/>
    <w:p w14:paraId="55984492" w14:textId="35EDE403" w:rsidR="00454796" w:rsidRPr="00454796" w:rsidRDefault="00454796" w:rsidP="00270D48">
      <w:pPr>
        <w:rPr>
          <w:b/>
          <w:bCs/>
        </w:rPr>
      </w:pPr>
      <w:r w:rsidRPr="00454796">
        <w:rPr>
          <w:b/>
          <w:bCs/>
        </w:rPr>
        <w:t>Old Robots</w:t>
      </w:r>
    </w:p>
    <w:p w14:paraId="7354B805" w14:textId="7A5ACE53" w:rsidR="00270D48" w:rsidRDefault="006B0B81" w:rsidP="00270D48">
      <w:r w:rsidRPr="006B0B81">
        <w:t>https://www.theoldrobots.com/rhinoarm.html</w:t>
      </w:r>
    </w:p>
    <w:p w14:paraId="2596CBFC" w14:textId="39D6AF74" w:rsidR="00BF3B23" w:rsidRDefault="00000000" w:rsidP="00270D48">
      <w:hyperlink r:id="rId13" w:history="1">
        <w:r w:rsidR="006B0B81" w:rsidRPr="00046D28">
          <w:rPr>
            <w:rStyle w:val="Hyperlink"/>
          </w:rPr>
          <w:t>https://www.theoldrobots.com/book80/Rhino_XR.pdf</w:t>
        </w:r>
      </w:hyperlink>
    </w:p>
    <w:p w14:paraId="4CF36DDF" w14:textId="77777777" w:rsidR="006B0B81" w:rsidRDefault="006B0B81" w:rsidP="00270D48"/>
    <w:p w14:paraId="465FB534" w14:textId="77777777" w:rsidR="00BF3B23" w:rsidRDefault="00BF3B23" w:rsidP="00270D48"/>
    <w:p w14:paraId="60BE49BC" w14:textId="77777777" w:rsidR="00270D48" w:rsidRDefault="00270D48" w:rsidP="00BC6393"/>
    <w:p w14:paraId="5B0D4A4F" w14:textId="77777777" w:rsidR="005C5BAC" w:rsidRDefault="005C5BAC" w:rsidP="005C5BAC"/>
    <w:p w14:paraId="27E8A918" w14:textId="77777777" w:rsidR="005C5BAC" w:rsidRPr="00E71ED0" w:rsidRDefault="005C5BAC" w:rsidP="005C5BAC">
      <w:pPr>
        <w:rPr>
          <w:b/>
          <w:bCs/>
        </w:rPr>
      </w:pPr>
      <w:r w:rsidRPr="00E71ED0">
        <w:rPr>
          <w:b/>
          <w:bCs/>
        </w:rPr>
        <w:t>Future Software Updates:</w:t>
      </w:r>
    </w:p>
    <w:p w14:paraId="23ABC2E1" w14:textId="77777777" w:rsidR="005C5BAC" w:rsidRDefault="005C5BAC" w:rsidP="005C5BAC">
      <w:r>
        <w:t>Tolerate and report failed I2C connection</w:t>
      </w:r>
    </w:p>
    <w:p w14:paraId="0F5FFE51" w14:textId="10A32A36" w:rsidR="005C5BAC" w:rsidRDefault="005C5BAC" w:rsidP="005C5BAC">
      <w:r>
        <w:t xml:space="preserve">Use </w:t>
      </w:r>
      <w:r w:rsidR="00E71ED0">
        <w:t xml:space="preserve">OLED </w:t>
      </w:r>
      <w:r>
        <w:t>display</w:t>
      </w:r>
    </w:p>
    <w:p w14:paraId="70AC3553" w14:textId="77777777" w:rsidR="005C5BAC" w:rsidRDefault="005C5BAC" w:rsidP="005C5BAC">
      <w:r>
        <w:t>Support comments in the command file</w:t>
      </w:r>
    </w:p>
    <w:p w14:paraId="5F51A199" w14:textId="5E971F60" w:rsidR="005C5BAC" w:rsidRDefault="005C5BAC" w:rsidP="005C5BAC">
      <w:r>
        <w:t>Add a pause command for command file</w:t>
      </w:r>
    </w:p>
    <w:p w14:paraId="59B16636" w14:textId="77777777" w:rsidR="005C5BAC" w:rsidRDefault="005C5BAC" w:rsidP="005C5BAC">
      <w:r>
        <w:t>Revise to support multiple joints moving</w:t>
      </w:r>
    </w:p>
    <w:p w14:paraId="05AB1A96" w14:textId="77777777" w:rsidR="005C5BAC" w:rsidRDefault="005C5BAC" w:rsidP="005C5BAC"/>
    <w:p w14:paraId="6764FC73" w14:textId="77777777" w:rsidR="005C5BAC" w:rsidRDefault="005C5BAC" w:rsidP="005C5BAC"/>
    <w:p w14:paraId="2835C296" w14:textId="403920C5" w:rsidR="005C5BAC" w:rsidRPr="00E71ED0" w:rsidRDefault="00990864" w:rsidP="005C5BAC">
      <w:pPr>
        <w:tabs>
          <w:tab w:val="left" w:pos="2030"/>
        </w:tabs>
        <w:rPr>
          <w:b/>
          <w:bCs/>
        </w:rPr>
      </w:pPr>
      <w:r>
        <w:rPr>
          <w:b/>
          <w:bCs/>
        </w:rPr>
        <w:t xml:space="preserve">A few notes on </w:t>
      </w:r>
      <w:r w:rsidR="005C5BAC" w:rsidRPr="00E71ED0">
        <w:rPr>
          <w:b/>
          <w:bCs/>
        </w:rPr>
        <w:t>Establishing the RPI</w:t>
      </w:r>
      <w:r w:rsidR="005C5BAC" w:rsidRPr="00E71ED0">
        <w:rPr>
          <w:b/>
          <w:bCs/>
        </w:rPr>
        <w:tab/>
      </w:r>
    </w:p>
    <w:p w14:paraId="3176C32B" w14:textId="77777777" w:rsidR="005C5BAC" w:rsidRPr="007653D1" w:rsidRDefault="005C5BAC" w:rsidP="005C5BAC"/>
    <w:p w14:paraId="342A17D2" w14:textId="77777777" w:rsidR="005C5BAC" w:rsidRDefault="005C5BAC" w:rsidP="005C5BAC">
      <w:r>
        <w:t>Use RPI imaging tool – PRESET DATA</w:t>
      </w:r>
    </w:p>
    <w:p w14:paraId="4DE0ACE7" w14:textId="6B31FE93" w:rsidR="005C5BAC" w:rsidRDefault="005C5BAC" w:rsidP="005C5BAC">
      <w:pPr>
        <w:ind w:left="360"/>
      </w:pPr>
      <w:r>
        <w:t xml:space="preserve">WIFI INFO, Status address, Root </w:t>
      </w:r>
      <w:r w:rsidR="00D17F87">
        <w:t>a</w:t>
      </w:r>
      <w:r>
        <w:t>ccount and password, I2C bus</w:t>
      </w:r>
    </w:p>
    <w:p w14:paraId="3F55FD0C" w14:textId="77777777" w:rsidR="005C5BAC" w:rsidRDefault="005C5BAC" w:rsidP="005C5BAC">
      <w:pPr>
        <w:ind w:left="360"/>
      </w:pPr>
      <w:r>
        <w:t>Enable VNC</w:t>
      </w:r>
    </w:p>
    <w:p w14:paraId="60D99B1C" w14:textId="77777777" w:rsidR="005C5BAC" w:rsidRDefault="005C5BAC" w:rsidP="005C5BAC">
      <w:pPr>
        <w:ind w:left="360"/>
      </w:pPr>
    </w:p>
    <w:p w14:paraId="172074A4" w14:textId="77777777" w:rsidR="005C5BAC" w:rsidRDefault="005C5BAC" w:rsidP="005C5BAC">
      <w:r>
        <w:t>Once started, updated Add libraries:</w:t>
      </w:r>
    </w:p>
    <w:p w14:paraId="53276788" w14:textId="77777777" w:rsidR="005C5BAC" w:rsidRDefault="005C5BAC" w:rsidP="005C5BAC">
      <w:r>
        <w:t>Set VNC password</w:t>
      </w:r>
    </w:p>
    <w:p w14:paraId="29BBAFD6" w14:textId="77777777" w:rsidR="005C5BAC" w:rsidRDefault="005C5BAC" w:rsidP="005C5BAC"/>
    <w:p w14:paraId="20558002" w14:textId="77777777" w:rsidR="005C5BAC" w:rsidRDefault="005C5BAC" w:rsidP="005C5BAC">
      <w:pPr>
        <w:pStyle w:val="ListParagraph"/>
        <w:numPr>
          <w:ilvl w:val="0"/>
          <w:numId w:val="13"/>
        </w:numPr>
        <w:ind w:left="360"/>
      </w:pPr>
      <w:r>
        <w:t>Load Image</w:t>
      </w:r>
    </w:p>
    <w:p w14:paraId="0B1C8959" w14:textId="77777777" w:rsidR="005C5BAC" w:rsidRDefault="005C5BAC" w:rsidP="005C5BAC">
      <w:pPr>
        <w:pStyle w:val="ListParagraph"/>
        <w:numPr>
          <w:ilvl w:val="0"/>
          <w:numId w:val="13"/>
        </w:numPr>
        <w:ind w:left="360"/>
      </w:pPr>
      <w:r>
        <w:t>Configure VNC</w:t>
      </w:r>
    </w:p>
    <w:p w14:paraId="60CDCCC8" w14:textId="77777777" w:rsidR="005C5BAC" w:rsidRDefault="005C5BAC" w:rsidP="005C5BAC">
      <w:pPr>
        <w:pStyle w:val="ListParagraph"/>
        <w:numPr>
          <w:ilvl w:val="0"/>
          <w:numId w:val="13"/>
        </w:numPr>
        <w:ind w:left="360"/>
      </w:pPr>
      <w:r>
        <w:t>Update software</w:t>
      </w:r>
    </w:p>
    <w:p w14:paraId="5236105D" w14:textId="77777777" w:rsidR="005C5BAC" w:rsidRDefault="005C5BAC" w:rsidP="005C5BAC">
      <w:pPr>
        <w:pStyle w:val="ListParagraph"/>
        <w:numPr>
          <w:ilvl w:val="0"/>
          <w:numId w:val="13"/>
        </w:numPr>
        <w:ind w:left="360"/>
      </w:pPr>
      <w:r>
        <w:t>Enable busses (GUI config tool)</w:t>
      </w:r>
    </w:p>
    <w:p w14:paraId="7F1E955A" w14:textId="77777777" w:rsidR="005C5BAC" w:rsidRDefault="005C5BAC" w:rsidP="005C5BAC"/>
    <w:p w14:paraId="5354882B" w14:textId="77777777" w:rsidR="005C5BAC" w:rsidRDefault="005C5BAC" w:rsidP="005C5BAC"/>
    <w:p w14:paraId="74C918AA" w14:textId="79EB7EC6" w:rsidR="005C5BAC" w:rsidRPr="00E71ED0" w:rsidRDefault="005C5BAC" w:rsidP="005C5BAC">
      <w:pPr>
        <w:rPr>
          <w:color w:val="FF0000"/>
        </w:rPr>
      </w:pPr>
      <w:r>
        <w:lastRenderedPageBreak/>
        <w:t xml:space="preserve">Installing to use I2C.   [Source:  </w:t>
      </w:r>
      <w:r w:rsidRPr="006F0830">
        <w:t>https://www.instructables.com/Raspberry-Pi-I2C-Python/</w:t>
      </w:r>
      <w:r>
        <w:t>]</w:t>
      </w:r>
    </w:p>
    <w:p w14:paraId="61C4176F" w14:textId="77777777" w:rsidR="005C5BAC" w:rsidRDefault="005C5BAC" w:rsidP="005C5BAC">
      <w:r>
        <w:t>sudo apt-get update</w:t>
      </w:r>
    </w:p>
    <w:p w14:paraId="3AC3E9E5" w14:textId="77777777" w:rsidR="005C5BAC" w:rsidRDefault="005C5BAC" w:rsidP="005C5BAC">
      <w:r>
        <w:t>sudo apt-get install i2c-tools</w:t>
      </w:r>
    </w:p>
    <w:p w14:paraId="08F0D79A" w14:textId="77777777" w:rsidR="005C5BAC" w:rsidRDefault="005C5BAC" w:rsidP="005C5BAC">
      <w:r>
        <w:t>sudo apt-get install python-</w:t>
      </w:r>
      <w:proofErr w:type="spellStart"/>
      <w:r>
        <w:t>smbus</w:t>
      </w:r>
      <w:proofErr w:type="spellEnd"/>
    </w:p>
    <w:p w14:paraId="1A8BE785" w14:textId="77777777" w:rsidR="005C5BAC" w:rsidRDefault="005C5BAC" w:rsidP="005C5BAC">
      <w:r>
        <w:t xml:space="preserve">sudo </w:t>
      </w:r>
      <w:proofErr w:type="spellStart"/>
      <w:r>
        <w:t>adduser</w:t>
      </w:r>
      <w:proofErr w:type="spellEnd"/>
      <w:r>
        <w:t xml:space="preserve"> pi i2c.</w:t>
      </w:r>
    </w:p>
    <w:p w14:paraId="043D921E" w14:textId="77777777" w:rsidR="005C5BAC" w:rsidRDefault="005C5BAC" w:rsidP="005C5BAC">
      <w:r>
        <w:t xml:space="preserve">i2cdetect -y 0 </w:t>
      </w:r>
    </w:p>
    <w:p w14:paraId="491B303C" w14:textId="77777777" w:rsidR="005C5BAC" w:rsidRDefault="005C5BAC" w:rsidP="005C5BAC"/>
    <w:p w14:paraId="33165580" w14:textId="77777777" w:rsidR="005C5BAC" w:rsidRDefault="005C5BAC" w:rsidP="005C5BAC">
      <w:r>
        <w:t>&gt;&gt; Needed for RPI-2B</w:t>
      </w:r>
    </w:p>
    <w:p w14:paraId="7ADAD1F5" w14:textId="77777777" w:rsidR="005C5BAC" w:rsidRDefault="005C5BAC" w:rsidP="005C5BAC"/>
    <w:p w14:paraId="37B5A8A1" w14:textId="77777777" w:rsidR="005C5BAC" w:rsidRDefault="005C5BAC" w:rsidP="005C5BAC">
      <w:r>
        <w:t xml:space="preserve">sudo </w:t>
      </w:r>
      <w:proofErr w:type="gramStart"/>
      <w:r>
        <w:t>vi  /boot/config.txt</w:t>
      </w:r>
      <w:proofErr w:type="gramEnd"/>
    </w:p>
    <w:p w14:paraId="4F12EF72" w14:textId="77777777" w:rsidR="005C5BAC" w:rsidRDefault="005C5BAC" w:rsidP="005C5BAC">
      <w:r>
        <w:t xml:space="preserve">Updated </w:t>
      </w:r>
      <w:proofErr w:type="gramStart"/>
      <w:r>
        <w:t>line  to</w:t>
      </w:r>
      <w:proofErr w:type="gramEnd"/>
      <w:r>
        <w:t xml:space="preserve"> “</w:t>
      </w:r>
      <w:proofErr w:type="spellStart"/>
      <w:r w:rsidRPr="00E57BB8">
        <w:rPr>
          <w:color w:val="FF0000"/>
        </w:rPr>
        <w:t>dtparam</w:t>
      </w:r>
      <w:proofErr w:type="spellEnd"/>
      <w:r w:rsidRPr="00E57BB8">
        <w:rPr>
          <w:color w:val="FF0000"/>
        </w:rPr>
        <w:t>=i2c0=on</w:t>
      </w:r>
      <w:r>
        <w:t xml:space="preserve"> ”</w:t>
      </w:r>
    </w:p>
    <w:p w14:paraId="2478C2C8" w14:textId="77777777" w:rsidR="005C5BAC" w:rsidRDefault="005C5BAC" w:rsidP="005C5BAC">
      <w:r>
        <w:t xml:space="preserve"> and reboot.</w:t>
      </w:r>
    </w:p>
    <w:p w14:paraId="47D52861" w14:textId="77777777" w:rsidR="005C5BAC" w:rsidRDefault="005C5BAC" w:rsidP="005C5BAC"/>
    <w:p w14:paraId="577AF424" w14:textId="77777777" w:rsidR="005C5BAC" w:rsidRDefault="005C5BAC" w:rsidP="005C5BAC">
      <w:r>
        <w:t>I2C</w:t>
      </w:r>
    </w:p>
    <w:p w14:paraId="22F5004B" w14:textId="77777777" w:rsidR="005C5BAC" w:rsidRDefault="005C5BAC" w:rsidP="005C5BAC">
      <w:r>
        <w:t xml:space="preserve">Add </w:t>
      </w:r>
      <w:proofErr w:type="spellStart"/>
      <w:r>
        <w:t>dtparam</w:t>
      </w:r>
      <w:proofErr w:type="spellEnd"/>
      <w:r>
        <w:t xml:space="preserve">=i2c1=on (or </w:t>
      </w:r>
      <w:proofErr w:type="spellStart"/>
      <w:r>
        <w:t>dtparam</w:t>
      </w:r>
      <w:proofErr w:type="spellEnd"/>
      <w:r>
        <w:t>=i2c0=on on old models)</w:t>
      </w:r>
    </w:p>
    <w:p w14:paraId="2C18F059" w14:textId="77777777" w:rsidR="005C5BAC" w:rsidRDefault="005C5BAC" w:rsidP="005C5BAC"/>
    <w:p w14:paraId="163E7397" w14:textId="28207C69" w:rsidR="001F6908" w:rsidRDefault="001F6908">
      <w:r>
        <w:br w:type="page"/>
      </w:r>
    </w:p>
    <w:p w14:paraId="0151A07D" w14:textId="77777777" w:rsidR="00732E0E" w:rsidRDefault="00732E0E" w:rsidP="00BC6393"/>
    <w:p w14:paraId="17D17576" w14:textId="02161B0A" w:rsidR="00732E0E" w:rsidRDefault="00732E0E" w:rsidP="00BC6393">
      <w:r>
        <w:rPr>
          <w:noProof/>
        </w:rPr>
        <w:drawing>
          <wp:inline distT="0" distB="0" distL="0" distR="0" wp14:anchorId="3D32F79B" wp14:editId="173693C8">
            <wp:extent cx="6858000" cy="3857625"/>
            <wp:effectExtent l="0" t="0" r="0" b="9525"/>
            <wp:docPr id="3551702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7021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858000" cy="3857625"/>
                    </a:xfrm>
                    <a:prstGeom prst="rect">
                      <a:avLst/>
                    </a:prstGeom>
                  </pic:spPr>
                </pic:pic>
              </a:graphicData>
            </a:graphic>
          </wp:inline>
        </w:drawing>
      </w:r>
    </w:p>
    <w:p w14:paraId="2517FD2A" w14:textId="77777777" w:rsidR="00732E0E" w:rsidRDefault="00732E0E">
      <w:r>
        <w:br w:type="page"/>
      </w:r>
    </w:p>
    <w:p w14:paraId="042106FF" w14:textId="03CDB935" w:rsidR="00732E0E" w:rsidRDefault="00732E0E" w:rsidP="00BC6393">
      <w:r>
        <w:rPr>
          <w:noProof/>
        </w:rPr>
        <w:lastRenderedPageBreak/>
        <w:drawing>
          <wp:inline distT="0" distB="0" distL="0" distR="0" wp14:anchorId="2C8DC7BE" wp14:editId="5F82827E">
            <wp:extent cx="6858000" cy="3857625"/>
            <wp:effectExtent l="0" t="0" r="0" b="9525"/>
            <wp:docPr id="20731858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5872"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6858000" cy="3857625"/>
                    </a:xfrm>
                    <a:prstGeom prst="rect">
                      <a:avLst/>
                    </a:prstGeom>
                  </pic:spPr>
                </pic:pic>
              </a:graphicData>
            </a:graphic>
          </wp:inline>
        </w:drawing>
      </w:r>
    </w:p>
    <w:p w14:paraId="0646E9FE" w14:textId="77777777" w:rsidR="00732E0E" w:rsidRDefault="00732E0E">
      <w:r>
        <w:br w:type="page"/>
      </w:r>
    </w:p>
    <w:p w14:paraId="008EDD55" w14:textId="4D667BDD" w:rsidR="00732E0E" w:rsidRDefault="00732E0E" w:rsidP="00BC6393">
      <w:r w:rsidRPr="00732E0E">
        <w:rPr>
          <w:noProof/>
        </w:rPr>
        <w:lastRenderedPageBreak/>
        <w:drawing>
          <wp:inline distT="0" distB="0" distL="0" distR="0" wp14:anchorId="6FAAB61B" wp14:editId="03192E70">
            <wp:extent cx="4686300" cy="5570699"/>
            <wp:effectExtent l="0" t="0" r="0" b="0"/>
            <wp:docPr id="3" name="Picture 2">
              <a:extLst xmlns:a="http://schemas.openxmlformats.org/drawingml/2006/main">
                <a:ext uri="{FF2B5EF4-FFF2-40B4-BE49-F238E27FC236}">
                  <a16:creationId xmlns:a16="http://schemas.microsoft.com/office/drawing/2014/main" id="{7EFBE0EF-9189-6FB9-61ED-776A84367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EFBE0EF-9189-6FB9-61ED-776A843677FA}"/>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86300" cy="5570699"/>
                    </a:xfrm>
                    <a:prstGeom prst="rect">
                      <a:avLst/>
                    </a:prstGeom>
                  </pic:spPr>
                </pic:pic>
              </a:graphicData>
            </a:graphic>
          </wp:inline>
        </w:drawing>
      </w:r>
    </w:p>
    <w:p w14:paraId="6C86D3BC" w14:textId="77777777" w:rsidR="00732E0E" w:rsidRDefault="00732E0E" w:rsidP="00BC6393"/>
    <w:p w14:paraId="2360F854" w14:textId="5A2379AB" w:rsidR="00732E0E" w:rsidRDefault="00732E0E">
      <w:r>
        <w:br w:type="page"/>
      </w:r>
    </w:p>
    <w:p w14:paraId="1DFF7615" w14:textId="77777777" w:rsidR="00732E0E" w:rsidRDefault="00732E0E" w:rsidP="00BC6393"/>
    <w:p w14:paraId="7BF995A2" w14:textId="77777777" w:rsidR="00732E0E" w:rsidRDefault="00732E0E" w:rsidP="00BC6393"/>
    <w:p w14:paraId="42F2CBAA" w14:textId="49F4808A" w:rsidR="00732E0E" w:rsidRDefault="00732E0E" w:rsidP="00BC6393">
      <w:r w:rsidRPr="00732E0E">
        <w:rPr>
          <w:noProof/>
        </w:rPr>
        <w:drawing>
          <wp:inline distT="0" distB="0" distL="0" distR="0" wp14:anchorId="43F4184E" wp14:editId="376BBD93">
            <wp:extent cx="6858000" cy="4809490"/>
            <wp:effectExtent l="0" t="0" r="0" b="0"/>
            <wp:docPr id="893049413" name="Picture 2">
              <a:extLst xmlns:a="http://schemas.openxmlformats.org/drawingml/2006/main">
                <a:ext uri="{FF2B5EF4-FFF2-40B4-BE49-F238E27FC236}">
                  <a16:creationId xmlns:a16="http://schemas.microsoft.com/office/drawing/2014/main" id="{08A5F2B6-7718-5C07-6B8E-66CA51333B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8A5F2B6-7718-5C07-6B8E-66CA51333BC3}"/>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858000" cy="4809490"/>
                    </a:xfrm>
                    <a:prstGeom prst="rect">
                      <a:avLst/>
                    </a:prstGeom>
                  </pic:spPr>
                </pic:pic>
              </a:graphicData>
            </a:graphic>
          </wp:inline>
        </w:drawing>
      </w:r>
    </w:p>
    <w:p w14:paraId="3B140304" w14:textId="77777777" w:rsidR="0087269E" w:rsidRDefault="0087269E" w:rsidP="00BC6393"/>
    <w:p w14:paraId="0877A340" w14:textId="70BE8B17" w:rsidR="0087269E" w:rsidRDefault="0087269E">
      <w:r>
        <w:br w:type="page"/>
      </w:r>
    </w:p>
    <w:p w14:paraId="58EADE13" w14:textId="77777777" w:rsidR="0087269E" w:rsidRDefault="0087269E" w:rsidP="00BC6393"/>
    <w:p w14:paraId="1FD31D74" w14:textId="77777777" w:rsidR="0087269E" w:rsidRDefault="0087269E" w:rsidP="00BC6393"/>
    <w:p w14:paraId="68A5A1B5" w14:textId="33AA33D0" w:rsidR="0087269E" w:rsidRDefault="0087269E" w:rsidP="00BC6393">
      <w:r w:rsidRPr="0087269E">
        <w:rPr>
          <w:noProof/>
        </w:rPr>
        <w:drawing>
          <wp:inline distT="0" distB="0" distL="0" distR="0" wp14:anchorId="23928A75" wp14:editId="0DBB7937">
            <wp:extent cx="6858000" cy="2908300"/>
            <wp:effectExtent l="0" t="0" r="0" b="6350"/>
            <wp:docPr id="462815846" name="Picture 2">
              <a:extLst xmlns:a="http://schemas.openxmlformats.org/drawingml/2006/main">
                <a:ext uri="{FF2B5EF4-FFF2-40B4-BE49-F238E27FC236}">
                  <a16:creationId xmlns:a16="http://schemas.microsoft.com/office/drawing/2014/main" id="{8A7E4407-D21E-25A0-31D2-24053E064C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A7E4407-D21E-25A0-31D2-24053E064C14}"/>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858000" cy="2908300"/>
                    </a:xfrm>
                    <a:prstGeom prst="rect">
                      <a:avLst/>
                    </a:prstGeom>
                  </pic:spPr>
                </pic:pic>
              </a:graphicData>
            </a:graphic>
          </wp:inline>
        </w:drawing>
      </w:r>
    </w:p>
    <w:p w14:paraId="79A6F56B" w14:textId="77777777" w:rsidR="0087269E" w:rsidRDefault="0087269E" w:rsidP="00BC6393"/>
    <w:p w14:paraId="65822B2C" w14:textId="3DBB6BE7" w:rsidR="0087269E" w:rsidRDefault="0087269E">
      <w:r>
        <w:br w:type="page"/>
      </w:r>
    </w:p>
    <w:p w14:paraId="5A274C57" w14:textId="059DD8E0" w:rsidR="0087269E" w:rsidRDefault="0087269E" w:rsidP="00BC6393"/>
    <w:p w14:paraId="4E476664" w14:textId="42554C7D" w:rsidR="0087269E" w:rsidRDefault="0087269E" w:rsidP="00BC6393"/>
    <w:p w14:paraId="5E4540CA" w14:textId="331BE3C0" w:rsidR="0087269E" w:rsidRDefault="0087269E" w:rsidP="00BC6393"/>
    <w:p w14:paraId="5A35C706" w14:textId="77777777" w:rsidR="0087269E" w:rsidRDefault="0087269E" w:rsidP="00BC6393"/>
    <w:p w14:paraId="744AB3E7" w14:textId="77777777" w:rsidR="0087269E" w:rsidRDefault="0087269E" w:rsidP="00BC6393"/>
    <w:p w14:paraId="0C6361AC" w14:textId="77777777" w:rsidR="0087269E" w:rsidRDefault="0087269E" w:rsidP="00BC6393"/>
    <w:p w14:paraId="0B449576" w14:textId="77777777" w:rsidR="0045130E" w:rsidRDefault="00BC7D4A" w:rsidP="00BC7D4A">
      <w:pPr>
        <w:rPr>
          <w:rFonts w:asciiTheme="minorHAnsi" w:hAnsi="Calibri" w:cstheme="minorBidi"/>
          <w:i/>
          <w:iCs/>
          <w:color w:val="FF0000"/>
          <w:kern w:val="24"/>
          <w:sz w:val="24"/>
          <w:szCs w:val="24"/>
        </w:rPr>
      </w:pPr>
      <w:r w:rsidRPr="0087269E">
        <w:rPr>
          <w:noProof/>
        </w:rPr>
        <w:drawing>
          <wp:inline distT="0" distB="0" distL="0" distR="0" wp14:anchorId="4CF4B50B" wp14:editId="6762B374">
            <wp:extent cx="6858000" cy="4863465"/>
            <wp:effectExtent l="0" t="0" r="0" b="0"/>
            <wp:docPr id="2134503538" name="Picture 2">
              <a:extLst xmlns:a="http://schemas.openxmlformats.org/drawingml/2006/main">
                <a:ext uri="{FF2B5EF4-FFF2-40B4-BE49-F238E27FC236}">
                  <a16:creationId xmlns:a16="http://schemas.microsoft.com/office/drawing/2014/main" id="{4B93751A-B7EC-BCEF-A08C-0FA2F355F0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B93751A-B7EC-BCEF-A08C-0FA2F355F0B6}"/>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858000" cy="4863465"/>
                    </a:xfrm>
                    <a:prstGeom prst="rect">
                      <a:avLst/>
                    </a:prstGeom>
                  </pic:spPr>
                </pic:pic>
              </a:graphicData>
            </a:graphic>
          </wp:inline>
        </w:drawing>
      </w:r>
    </w:p>
    <w:p w14:paraId="1CD1A0EB" w14:textId="77777777" w:rsidR="0045130E" w:rsidRDefault="0045130E" w:rsidP="00BC7D4A">
      <w:pPr>
        <w:rPr>
          <w:rFonts w:asciiTheme="minorHAnsi" w:hAnsi="Calibri" w:cstheme="minorBidi"/>
          <w:i/>
          <w:iCs/>
          <w:color w:val="FF0000"/>
          <w:kern w:val="24"/>
          <w:sz w:val="24"/>
          <w:szCs w:val="24"/>
        </w:rPr>
      </w:pPr>
    </w:p>
    <w:p w14:paraId="60FE7F57" w14:textId="77777777" w:rsidR="0045130E" w:rsidRDefault="0045130E" w:rsidP="00BC7D4A">
      <w:pPr>
        <w:rPr>
          <w:rFonts w:asciiTheme="minorHAnsi" w:hAnsi="Calibri" w:cstheme="minorBidi"/>
          <w:i/>
          <w:iCs/>
          <w:color w:val="FF0000"/>
          <w:kern w:val="24"/>
          <w:sz w:val="24"/>
          <w:szCs w:val="24"/>
        </w:rPr>
      </w:pPr>
    </w:p>
    <w:p w14:paraId="3DC4F3E0" w14:textId="31172BF7" w:rsidR="00BC7D4A" w:rsidRPr="00BC7D4A" w:rsidRDefault="00BC7D4A" w:rsidP="00BC7D4A">
      <w:pPr>
        <w:rPr>
          <w:rFonts w:asciiTheme="minorHAnsi" w:hAnsi="Calibri" w:cstheme="minorBidi"/>
          <w:i/>
          <w:iCs/>
          <w:color w:val="FF0000"/>
          <w:kern w:val="24"/>
          <w:sz w:val="24"/>
          <w:szCs w:val="24"/>
        </w:rPr>
      </w:pPr>
      <w:r w:rsidRPr="00BC7D4A">
        <w:rPr>
          <w:rFonts w:asciiTheme="minorHAnsi" w:hAnsi="Calibri" w:cstheme="minorBidi"/>
          <w:i/>
          <w:iCs/>
          <w:color w:val="FF0000"/>
          <w:kern w:val="24"/>
          <w:sz w:val="24"/>
          <w:szCs w:val="24"/>
        </w:rPr>
        <w:t xml:space="preserve">Error in the Board Layout process.  For some reason, Pin 10 of IC-1 was grounded during the schematic creation </w:t>
      </w:r>
    </w:p>
    <w:p w14:paraId="5D56092F" w14:textId="77777777" w:rsidR="00BC7D4A" w:rsidRDefault="00BC7D4A"/>
    <w:p w14:paraId="68C18FB2" w14:textId="77777777" w:rsidR="00BC7D4A" w:rsidRDefault="00BC7D4A"/>
    <w:p w14:paraId="27E234BA" w14:textId="48AB2544" w:rsidR="0087269E" w:rsidRDefault="0087269E">
      <w:r>
        <w:br w:type="page"/>
      </w:r>
    </w:p>
    <w:p w14:paraId="202BE487" w14:textId="77777777" w:rsidR="0087269E" w:rsidRDefault="0087269E" w:rsidP="00BC6393"/>
    <w:p w14:paraId="215D2129" w14:textId="77777777" w:rsidR="0087269E" w:rsidRDefault="0087269E" w:rsidP="00BC6393"/>
    <w:p w14:paraId="51961721" w14:textId="0A0C1392" w:rsidR="0087269E" w:rsidRDefault="0087269E" w:rsidP="00BC6393">
      <w:r w:rsidRPr="0087269E">
        <w:rPr>
          <w:noProof/>
        </w:rPr>
        <w:drawing>
          <wp:inline distT="0" distB="0" distL="0" distR="0" wp14:anchorId="0C577C7E" wp14:editId="6420751C">
            <wp:extent cx="6858000" cy="4022090"/>
            <wp:effectExtent l="0" t="0" r="0" b="0"/>
            <wp:docPr id="1381516433" name="Picture 2">
              <a:extLst xmlns:a="http://schemas.openxmlformats.org/drawingml/2006/main">
                <a:ext uri="{FF2B5EF4-FFF2-40B4-BE49-F238E27FC236}">
                  <a16:creationId xmlns:a16="http://schemas.microsoft.com/office/drawing/2014/main" id="{63AA94EE-1BE7-F98F-0F05-85E8C883B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3AA94EE-1BE7-F98F-0F05-85E8C883BAC8}"/>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858000" cy="4022090"/>
                    </a:xfrm>
                    <a:prstGeom prst="rect">
                      <a:avLst/>
                    </a:prstGeom>
                  </pic:spPr>
                </pic:pic>
              </a:graphicData>
            </a:graphic>
          </wp:inline>
        </w:drawing>
      </w:r>
    </w:p>
    <w:p w14:paraId="2BA9C548" w14:textId="77777777" w:rsidR="0087269E" w:rsidRDefault="0087269E" w:rsidP="00BC6393"/>
    <w:p w14:paraId="3CE9C96E" w14:textId="77777777" w:rsidR="0087269E" w:rsidRDefault="0087269E" w:rsidP="00BC6393"/>
    <w:p w14:paraId="31E40D7A" w14:textId="14E5C37C" w:rsidR="0087269E" w:rsidRDefault="0087269E">
      <w:r>
        <w:br w:type="page"/>
      </w:r>
    </w:p>
    <w:p w14:paraId="4D892E6F" w14:textId="29EB1B96" w:rsidR="0087269E" w:rsidRDefault="0087269E" w:rsidP="00BC6393">
      <w:r>
        <w:rPr>
          <w:noProof/>
        </w:rPr>
        <w:lastRenderedPageBreak/>
        <w:drawing>
          <wp:inline distT="0" distB="0" distL="0" distR="0" wp14:anchorId="3B8E04E9" wp14:editId="39D1DCBB">
            <wp:extent cx="6858000" cy="3857625"/>
            <wp:effectExtent l="0" t="0" r="0" b="9525"/>
            <wp:docPr id="15844749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74929"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6858000" cy="3857625"/>
                    </a:xfrm>
                    <a:prstGeom prst="rect">
                      <a:avLst/>
                    </a:prstGeom>
                  </pic:spPr>
                </pic:pic>
              </a:graphicData>
            </a:graphic>
          </wp:inline>
        </w:drawing>
      </w:r>
    </w:p>
    <w:p w14:paraId="00443FA7" w14:textId="77777777" w:rsidR="0087269E" w:rsidRDefault="0087269E" w:rsidP="00BC6393"/>
    <w:p w14:paraId="2B0DFF85" w14:textId="77777777" w:rsidR="0087269E" w:rsidRDefault="0087269E" w:rsidP="00BC6393"/>
    <w:p w14:paraId="374216D6" w14:textId="7D72CFBA" w:rsidR="0087269E" w:rsidRDefault="0087269E">
      <w:r>
        <w:br w:type="page"/>
      </w:r>
    </w:p>
    <w:p w14:paraId="3898176B" w14:textId="77777777" w:rsidR="0087269E" w:rsidRDefault="0087269E" w:rsidP="00BC6393"/>
    <w:p w14:paraId="1FE1FD6E" w14:textId="77777777" w:rsidR="0087269E" w:rsidRDefault="0087269E" w:rsidP="00BC6393"/>
    <w:p w14:paraId="6E09C56D" w14:textId="4DF96AD5" w:rsidR="0087269E" w:rsidRDefault="0087269E" w:rsidP="00BC6393">
      <w:r>
        <w:rPr>
          <w:noProof/>
        </w:rPr>
        <w:drawing>
          <wp:inline distT="0" distB="0" distL="0" distR="0" wp14:anchorId="792703CC" wp14:editId="2C4E254E">
            <wp:extent cx="6858000" cy="3857625"/>
            <wp:effectExtent l="0" t="0" r="0" b="9525"/>
            <wp:docPr id="12919729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2922"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6858000" cy="3857625"/>
                    </a:xfrm>
                    <a:prstGeom prst="rect">
                      <a:avLst/>
                    </a:prstGeom>
                  </pic:spPr>
                </pic:pic>
              </a:graphicData>
            </a:graphic>
          </wp:inline>
        </w:drawing>
      </w:r>
    </w:p>
    <w:p w14:paraId="7484578D" w14:textId="77777777" w:rsidR="0087269E" w:rsidRDefault="0087269E">
      <w:r>
        <w:br w:type="page"/>
      </w:r>
    </w:p>
    <w:p w14:paraId="2962CA58" w14:textId="77777777" w:rsidR="0087269E" w:rsidRDefault="0087269E" w:rsidP="00BC6393"/>
    <w:p w14:paraId="1D02FC02" w14:textId="77777777" w:rsidR="0087269E" w:rsidRDefault="0087269E" w:rsidP="00BC6393"/>
    <w:p w14:paraId="60F161DB" w14:textId="206A1294" w:rsidR="0087269E" w:rsidRPr="00BC6393" w:rsidRDefault="00C449FD" w:rsidP="00BC6393">
      <w:r w:rsidRPr="00C449FD">
        <w:rPr>
          <w:noProof/>
        </w:rPr>
        <w:drawing>
          <wp:inline distT="0" distB="0" distL="0" distR="0" wp14:anchorId="20577775" wp14:editId="631BAADF">
            <wp:extent cx="6858000" cy="37719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stretch>
                      <a:fillRect/>
                    </a:stretch>
                  </pic:blipFill>
                  <pic:spPr>
                    <a:xfrm>
                      <a:off x="0" y="0"/>
                      <a:ext cx="6858000" cy="3771900"/>
                    </a:xfrm>
                    <a:prstGeom prst="rect">
                      <a:avLst/>
                    </a:prstGeom>
                  </pic:spPr>
                </pic:pic>
              </a:graphicData>
            </a:graphic>
          </wp:inline>
        </w:drawing>
      </w:r>
    </w:p>
    <w:sectPr w:rsidR="0087269E" w:rsidRPr="00BC6393" w:rsidSect="00CA41A1">
      <w:headerReference w:type="default" r:id="rId28"/>
      <w:footerReference w:type="default" r:id="rId29"/>
      <w:pgSz w:w="12240" w:h="15840" w:code="1"/>
      <w:pgMar w:top="720" w:right="720" w:bottom="720" w:left="72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BE0F1" w14:textId="77777777" w:rsidR="00CA41A1" w:rsidRDefault="00CA41A1">
      <w:r>
        <w:separator/>
      </w:r>
    </w:p>
  </w:endnote>
  <w:endnote w:type="continuationSeparator" w:id="0">
    <w:p w14:paraId="2D41B275" w14:textId="77777777" w:rsidR="00CA41A1" w:rsidRDefault="00CA41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
    <w:panose1 w:val="020B060402020203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B9DA4" w14:textId="7419D2AD" w:rsidR="00E44D11" w:rsidRDefault="00000000" w:rsidP="00A52EDE">
    <w:pPr>
      <w:pStyle w:val="Footer"/>
      <w:rPr>
        <w:rStyle w:val="PageNumber"/>
        <w:sz w:val="16"/>
      </w:rPr>
    </w:pPr>
    <w:fldSimple w:instr=" FILENAME  \* MERGEFORMAT ">
      <w:r w:rsidR="001F6299" w:rsidRPr="001F6299">
        <w:rPr>
          <w:noProof/>
          <w:sz w:val="16"/>
        </w:rPr>
        <w:t>df20240128</w:t>
      </w:r>
      <w:r w:rsidR="001F6299">
        <w:rPr>
          <w:noProof/>
        </w:rPr>
        <w:t>_Notes_For_Rhino_Arm_Document_v03.docx</w:t>
      </w:r>
    </w:fldSimple>
    <w:r w:rsidR="00E44D11">
      <w:rPr>
        <w:sz w:val="16"/>
      </w:rPr>
      <w:t xml:space="preserve">  </w:t>
    </w:r>
    <w:r w:rsidR="00835DE1">
      <w:fldChar w:fldCharType="begin"/>
    </w:r>
    <w:r w:rsidR="00835DE1">
      <w:instrText xml:space="preserve"> COMMENTS  \* MERGEFORMAT </w:instrText>
    </w:r>
    <w:r w:rsidR="00835DE1">
      <w:rPr>
        <w:sz w:val="16"/>
      </w:rPr>
      <w:fldChar w:fldCharType="end"/>
    </w:r>
    <w:r w:rsidR="00E44D11">
      <w:rPr>
        <w:sz w:val="16"/>
      </w:rPr>
      <w:tab/>
    </w:r>
    <w:r w:rsidR="00E44D11">
      <w:rPr>
        <w:sz w:val="16"/>
      </w:rPr>
      <w:tab/>
    </w:r>
    <w:r w:rsidR="0094478F">
      <w:rPr>
        <w:rStyle w:val="PageNumber"/>
      </w:rPr>
      <w:fldChar w:fldCharType="begin"/>
    </w:r>
    <w:r w:rsidR="00E44D11">
      <w:rPr>
        <w:rStyle w:val="PageNumber"/>
      </w:rPr>
      <w:instrText xml:space="preserve"> PAGE </w:instrText>
    </w:r>
    <w:r w:rsidR="0094478F">
      <w:rPr>
        <w:rStyle w:val="PageNumber"/>
      </w:rPr>
      <w:fldChar w:fldCharType="separate"/>
    </w:r>
    <w:r w:rsidR="00CF7B70">
      <w:rPr>
        <w:rStyle w:val="PageNumber"/>
        <w:noProof/>
      </w:rPr>
      <w:t>1</w:t>
    </w:r>
    <w:r w:rsidR="0094478F">
      <w:rPr>
        <w:rStyle w:val="PageNumber"/>
      </w:rPr>
      <w:fldChar w:fldCharType="end"/>
    </w:r>
    <w:r w:rsidR="00E44D11">
      <w:rPr>
        <w:rStyle w:val="PageNumber"/>
      </w:rPr>
      <w:t xml:space="preserve"> of </w:t>
    </w:r>
    <w:fldSimple w:instr=" NUMPAGES  \* MERGEFORMAT ">
      <w:r w:rsidR="00CF7B70" w:rsidRPr="00CF7B70">
        <w:rPr>
          <w:rStyle w:val="PageNumber"/>
          <w:noProof/>
        </w:rPr>
        <w:t>1</w:t>
      </w:r>
    </w:fldSimple>
  </w:p>
  <w:p w14:paraId="19BB47E4" w14:textId="0D53A803" w:rsidR="00E44D11" w:rsidRDefault="0094478F">
    <w:pPr>
      <w:pStyle w:val="Footer"/>
    </w:pPr>
    <w:r>
      <w:rPr>
        <w:rStyle w:val="PageNumber"/>
        <w:sz w:val="16"/>
      </w:rPr>
      <w:fldChar w:fldCharType="begin"/>
    </w:r>
    <w:r w:rsidR="00E44D11">
      <w:rPr>
        <w:rStyle w:val="PageNumber"/>
        <w:sz w:val="16"/>
      </w:rPr>
      <w:instrText xml:space="preserve"> DATE  \l </w:instrText>
    </w:r>
    <w:r>
      <w:rPr>
        <w:rStyle w:val="PageNumber"/>
        <w:sz w:val="16"/>
      </w:rPr>
      <w:fldChar w:fldCharType="separate"/>
    </w:r>
    <w:r w:rsidR="001F6299">
      <w:rPr>
        <w:rStyle w:val="PageNumber"/>
        <w:noProof/>
        <w:sz w:val="16"/>
      </w:rPr>
      <w:t>4/21/2024</w:t>
    </w:r>
    <w:r>
      <w:rPr>
        <w:rStyle w:val="PageNumber"/>
        <w:sz w:val="16"/>
      </w:rPr>
      <w:fldChar w:fldCharType="end"/>
    </w:r>
    <w:r w:rsidR="00E44D11">
      <w:rPr>
        <w:rStyle w:val="PageNumber"/>
        <w:sz w:val="16"/>
      </w:rPr>
      <w:t xml:space="preserve"> </w:t>
    </w:r>
    <w:r>
      <w:rPr>
        <w:rStyle w:val="PageNumber"/>
        <w:sz w:val="16"/>
      </w:rPr>
      <w:fldChar w:fldCharType="begin"/>
    </w:r>
    <w:r w:rsidR="00E44D11">
      <w:rPr>
        <w:rStyle w:val="PageNumber"/>
        <w:sz w:val="16"/>
      </w:rPr>
      <w:instrText xml:space="preserve"> TIME </w:instrText>
    </w:r>
    <w:r>
      <w:rPr>
        <w:rStyle w:val="PageNumber"/>
        <w:sz w:val="16"/>
      </w:rPr>
      <w:fldChar w:fldCharType="separate"/>
    </w:r>
    <w:r w:rsidR="001F6299">
      <w:rPr>
        <w:rStyle w:val="PageNumber"/>
        <w:noProof/>
        <w:sz w:val="16"/>
      </w:rPr>
      <w:t>9:04 AM</w:t>
    </w:r>
    <w:r>
      <w:rPr>
        <w:rStyle w:val="PageNumbe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C0FD9" w14:textId="77777777" w:rsidR="00CA41A1" w:rsidRDefault="00CA41A1">
      <w:r>
        <w:separator/>
      </w:r>
    </w:p>
  </w:footnote>
  <w:footnote w:type="continuationSeparator" w:id="0">
    <w:p w14:paraId="145E155D" w14:textId="77777777" w:rsidR="00CA41A1" w:rsidRDefault="00CA41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C1B6A" w14:textId="19C5AAAB" w:rsidR="00E44D11" w:rsidRPr="00597C55" w:rsidRDefault="00597C55" w:rsidP="00A52EDE">
    <w:pPr>
      <w:pStyle w:val="Header"/>
      <w:jc w:val="center"/>
      <w:rPr>
        <w:b/>
        <w:bCs/>
        <w:sz w:val="24"/>
        <w:szCs w:val="24"/>
      </w:rPr>
    </w:pPr>
    <w:r w:rsidRPr="00597C55">
      <w:rPr>
        <w:b/>
        <w:bCs/>
        <w:sz w:val="24"/>
        <w:szCs w:val="24"/>
      </w:rPr>
      <w:t>Notes for the Rhino Arm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B3F8F"/>
    <w:multiLevelType w:val="singleLevel"/>
    <w:tmpl w:val="0409000F"/>
    <w:lvl w:ilvl="0">
      <w:start w:val="1"/>
      <w:numFmt w:val="decimal"/>
      <w:lvlText w:val="%1."/>
      <w:lvlJc w:val="left"/>
      <w:pPr>
        <w:tabs>
          <w:tab w:val="num" w:pos="360"/>
        </w:tabs>
        <w:ind w:left="360" w:hanging="360"/>
      </w:pPr>
    </w:lvl>
  </w:abstractNum>
  <w:abstractNum w:abstractNumId="1" w15:restartNumberingAfterBreak="0">
    <w:nsid w:val="15081592"/>
    <w:multiLevelType w:val="singleLevel"/>
    <w:tmpl w:val="0409000F"/>
    <w:lvl w:ilvl="0">
      <w:start w:val="1"/>
      <w:numFmt w:val="decimal"/>
      <w:lvlText w:val="%1."/>
      <w:lvlJc w:val="left"/>
      <w:pPr>
        <w:tabs>
          <w:tab w:val="num" w:pos="360"/>
        </w:tabs>
        <w:ind w:left="360" w:hanging="360"/>
      </w:pPr>
    </w:lvl>
  </w:abstractNum>
  <w:abstractNum w:abstractNumId="2" w15:restartNumberingAfterBreak="0">
    <w:nsid w:val="3A434DE4"/>
    <w:multiLevelType w:val="singleLevel"/>
    <w:tmpl w:val="0409000F"/>
    <w:lvl w:ilvl="0">
      <w:start w:val="1"/>
      <w:numFmt w:val="decimal"/>
      <w:lvlText w:val="%1."/>
      <w:lvlJc w:val="left"/>
      <w:pPr>
        <w:tabs>
          <w:tab w:val="num" w:pos="360"/>
        </w:tabs>
        <w:ind w:left="360" w:hanging="360"/>
      </w:pPr>
    </w:lvl>
  </w:abstractNum>
  <w:abstractNum w:abstractNumId="3" w15:restartNumberingAfterBreak="0">
    <w:nsid w:val="3D20387E"/>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3D3C614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49BB505D"/>
    <w:multiLevelType w:val="singleLevel"/>
    <w:tmpl w:val="0409000F"/>
    <w:lvl w:ilvl="0">
      <w:start w:val="1"/>
      <w:numFmt w:val="decimal"/>
      <w:lvlText w:val="%1."/>
      <w:lvlJc w:val="left"/>
      <w:pPr>
        <w:tabs>
          <w:tab w:val="num" w:pos="360"/>
        </w:tabs>
        <w:ind w:left="360" w:hanging="360"/>
      </w:pPr>
    </w:lvl>
  </w:abstractNum>
  <w:abstractNum w:abstractNumId="6" w15:restartNumberingAfterBreak="0">
    <w:nsid w:val="4F9F42C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537042E1"/>
    <w:multiLevelType w:val="hybridMultilevel"/>
    <w:tmpl w:val="B5B43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133E1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6E894837"/>
    <w:multiLevelType w:val="singleLevel"/>
    <w:tmpl w:val="0409000F"/>
    <w:lvl w:ilvl="0">
      <w:start w:val="1"/>
      <w:numFmt w:val="decimal"/>
      <w:lvlText w:val="%1."/>
      <w:lvlJc w:val="left"/>
      <w:pPr>
        <w:tabs>
          <w:tab w:val="num" w:pos="360"/>
        </w:tabs>
        <w:ind w:left="360" w:hanging="360"/>
      </w:pPr>
    </w:lvl>
  </w:abstractNum>
  <w:abstractNum w:abstractNumId="10" w15:restartNumberingAfterBreak="0">
    <w:nsid w:val="6EF870D9"/>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76C955D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7FA77049"/>
    <w:multiLevelType w:val="singleLevel"/>
    <w:tmpl w:val="0409000F"/>
    <w:lvl w:ilvl="0">
      <w:start w:val="1"/>
      <w:numFmt w:val="decimal"/>
      <w:lvlText w:val="%1."/>
      <w:lvlJc w:val="left"/>
      <w:pPr>
        <w:tabs>
          <w:tab w:val="num" w:pos="360"/>
        </w:tabs>
        <w:ind w:left="360" w:hanging="360"/>
      </w:pPr>
    </w:lvl>
  </w:abstractNum>
  <w:num w:numId="1" w16cid:durableId="133104720">
    <w:abstractNumId w:val="1"/>
  </w:num>
  <w:num w:numId="2" w16cid:durableId="1801803503">
    <w:abstractNumId w:val="2"/>
  </w:num>
  <w:num w:numId="3" w16cid:durableId="278881533">
    <w:abstractNumId w:val="9"/>
  </w:num>
  <w:num w:numId="4" w16cid:durableId="1495611185">
    <w:abstractNumId w:val="6"/>
  </w:num>
  <w:num w:numId="5" w16cid:durableId="1893928818">
    <w:abstractNumId w:val="11"/>
  </w:num>
  <w:num w:numId="6" w16cid:durableId="544296710">
    <w:abstractNumId w:val="8"/>
  </w:num>
  <w:num w:numId="7" w16cid:durableId="370882842">
    <w:abstractNumId w:val="4"/>
  </w:num>
  <w:num w:numId="8" w16cid:durableId="1413698303">
    <w:abstractNumId w:val="0"/>
  </w:num>
  <w:num w:numId="9" w16cid:durableId="602497715">
    <w:abstractNumId w:val="3"/>
  </w:num>
  <w:num w:numId="10" w16cid:durableId="353458517">
    <w:abstractNumId w:val="12"/>
  </w:num>
  <w:num w:numId="11" w16cid:durableId="362094247">
    <w:abstractNumId w:val="3"/>
  </w:num>
  <w:num w:numId="12" w16cid:durableId="59182110">
    <w:abstractNumId w:val="3"/>
  </w:num>
  <w:num w:numId="13" w16cid:durableId="15822582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393"/>
    <w:rsid w:val="00047291"/>
    <w:rsid w:val="00052D4D"/>
    <w:rsid w:val="00066CF0"/>
    <w:rsid w:val="00075D86"/>
    <w:rsid w:val="000A329F"/>
    <w:rsid w:val="000B39DE"/>
    <w:rsid w:val="000C2C52"/>
    <w:rsid w:val="000E078C"/>
    <w:rsid w:val="000E3825"/>
    <w:rsid w:val="00134836"/>
    <w:rsid w:val="00152EF8"/>
    <w:rsid w:val="00157BBE"/>
    <w:rsid w:val="00164233"/>
    <w:rsid w:val="00195610"/>
    <w:rsid w:val="001A4075"/>
    <w:rsid w:val="001D1759"/>
    <w:rsid w:val="001D3371"/>
    <w:rsid w:val="001E098E"/>
    <w:rsid w:val="001F6299"/>
    <w:rsid w:val="001F6908"/>
    <w:rsid w:val="00215763"/>
    <w:rsid w:val="00225082"/>
    <w:rsid w:val="002251D7"/>
    <w:rsid w:val="002478F8"/>
    <w:rsid w:val="00256EBE"/>
    <w:rsid w:val="00270D48"/>
    <w:rsid w:val="002731F3"/>
    <w:rsid w:val="00284B78"/>
    <w:rsid w:val="002F480B"/>
    <w:rsid w:val="0032016B"/>
    <w:rsid w:val="00324C1C"/>
    <w:rsid w:val="003558FE"/>
    <w:rsid w:val="00356455"/>
    <w:rsid w:val="003665BA"/>
    <w:rsid w:val="00392DF8"/>
    <w:rsid w:val="00394DC9"/>
    <w:rsid w:val="003A6DC3"/>
    <w:rsid w:val="004075A1"/>
    <w:rsid w:val="004368BC"/>
    <w:rsid w:val="00446F2F"/>
    <w:rsid w:val="0044758D"/>
    <w:rsid w:val="0045130E"/>
    <w:rsid w:val="00454796"/>
    <w:rsid w:val="0048263E"/>
    <w:rsid w:val="00485547"/>
    <w:rsid w:val="0049313E"/>
    <w:rsid w:val="0049624C"/>
    <w:rsid w:val="004A5973"/>
    <w:rsid w:val="004B1CB4"/>
    <w:rsid w:val="004C7566"/>
    <w:rsid w:val="005011EC"/>
    <w:rsid w:val="0051187F"/>
    <w:rsid w:val="005219FF"/>
    <w:rsid w:val="0056561D"/>
    <w:rsid w:val="0059352C"/>
    <w:rsid w:val="00597C55"/>
    <w:rsid w:val="005C5BAC"/>
    <w:rsid w:val="006004D7"/>
    <w:rsid w:val="006300FF"/>
    <w:rsid w:val="00635DDF"/>
    <w:rsid w:val="00657251"/>
    <w:rsid w:val="00672DF7"/>
    <w:rsid w:val="00684106"/>
    <w:rsid w:val="00694EFC"/>
    <w:rsid w:val="006A0DFA"/>
    <w:rsid w:val="006B0B81"/>
    <w:rsid w:val="006C1E6E"/>
    <w:rsid w:val="006C2F67"/>
    <w:rsid w:val="006F0830"/>
    <w:rsid w:val="00707A76"/>
    <w:rsid w:val="007261AF"/>
    <w:rsid w:val="00732E0E"/>
    <w:rsid w:val="00756B97"/>
    <w:rsid w:val="007653D1"/>
    <w:rsid w:val="00772454"/>
    <w:rsid w:val="00792655"/>
    <w:rsid w:val="007B6156"/>
    <w:rsid w:val="007B624A"/>
    <w:rsid w:val="007D57F1"/>
    <w:rsid w:val="007D753B"/>
    <w:rsid w:val="007E4833"/>
    <w:rsid w:val="00804342"/>
    <w:rsid w:val="008119C1"/>
    <w:rsid w:val="00824621"/>
    <w:rsid w:val="00835DE1"/>
    <w:rsid w:val="0084242C"/>
    <w:rsid w:val="00852D06"/>
    <w:rsid w:val="008667D1"/>
    <w:rsid w:val="008674B8"/>
    <w:rsid w:val="0087269E"/>
    <w:rsid w:val="008C1977"/>
    <w:rsid w:val="008E6594"/>
    <w:rsid w:val="008F3AA2"/>
    <w:rsid w:val="008F596C"/>
    <w:rsid w:val="00901636"/>
    <w:rsid w:val="00914D08"/>
    <w:rsid w:val="0094478F"/>
    <w:rsid w:val="00945A52"/>
    <w:rsid w:val="0095055D"/>
    <w:rsid w:val="00953078"/>
    <w:rsid w:val="00990864"/>
    <w:rsid w:val="009A7E4B"/>
    <w:rsid w:val="009D604A"/>
    <w:rsid w:val="009E25D4"/>
    <w:rsid w:val="00A06B75"/>
    <w:rsid w:val="00A11E6D"/>
    <w:rsid w:val="00A2433B"/>
    <w:rsid w:val="00A4685F"/>
    <w:rsid w:val="00A52EDE"/>
    <w:rsid w:val="00AD27D3"/>
    <w:rsid w:val="00AD41A6"/>
    <w:rsid w:val="00B00F77"/>
    <w:rsid w:val="00B37319"/>
    <w:rsid w:val="00B37F72"/>
    <w:rsid w:val="00B5251E"/>
    <w:rsid w:val="00B560CA"/>
    <w:rsid w:val="00B721A2"/>
    <w:rsid w:val="00BA6D22"/>
    <w:rsid w:val="00BC6393"/>
    <w:rsid w:val="00BC7D4A"/>
    <w:rsid w:val="00BD5A64"/>
    <w:rsid w:val="00BE2615"/>
    <w:rsid w:val="00BF3B23"/>
    <w:rsid w:val="00BF600A"/>
    <w:rsid w:val="00C32658"/>
    <w:rsid w:val="00C449FD"/>
    <w:rsid w:val="00C630F2"/>
    <w:rsid w:val="00C641DD"/>
    <w:rsid w:val="00C72CA6"/>
    <w:rsid w:val="00C90274"/>
    <w:rsid w:val="00CA41A1"/>
    <w:rsid w:val="00CC2BBC"/>
    <w:rsid w:val="00CF7B70"/>
    <w:rsid w:val="00D17F87"/>
    <w:rsid w:val="00D216FB"/>
    <w:rsid w:val="00D32382"/>
    <w:rsid w:val="00D667A2"/>
    <w:rsid w:val="00DB205D"/>
    <w:rsid w:val="00DF71BA"/>
    <w:rsid w:val="00E17D7B"/>
    <w:rsid w:val="00E24D23"/>
    <w:rsid w:val="00E43CB9"/>
    <w:rsid w:val="00E44D11"/>
    <w:rsid w:val="00E57BB8"/>
    <w:rsid w:val="00E71ED0"/>
    <w:rsid w:val="00E85987"/>
    <w:rsid w:val="00EC11A7"/>
    <w:rsid w:val="00EC2471"/>
    <w:rsid w:val="00EC30BE"/>
    <w:rsid w:val="00EC3ECE"/>
    <w:rsid w:val="00EC4EB7"/>
    <w:rsid w:val="00EF6B2E"/>
    <w:rsid w:val="00F25177"/>
    <w:rsid w:val="00F43EBC"/>
    <w:rsid w:val="00F445CF"/>
    <w:rsid w:val="00F56124"/>
    <w:rsid w:val="00F866E1"/>
    <w:rsid w:val="00FB7E94"/>
    <w:rsid w:val="00FD2997"/>
    <w:rsid w:val="00FF10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88DD29"/>
  <w15:docId w15:val="{FEF4694A-44BB-47CD-B419-9D1AE6919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560CA"/>
    <w:rPr>
      <w:rFonts w:ascii="Arial" w:hAnsi="Arial"/>
    </w:rPr>
  </w:style>
  <w:style w:type="paragraph" w:styleId="Heading1">
    <w:name w:val="heading 1"/>
    <w:basedOn w:val="Normal"/>
    <w:next w:val="Normal"/>
    <w:qFormat/>
    <w:rsid w:val="00B560CA"/>
    <w:pPr>
      <w:keepNext/>
      <w:outlineLvl w:val="0"/>
    </w:pPr>
    <w:rPr>
      <w:b/>
      <w:sz w:val="24"/>
    </w:rPr>
  </w:style>
  <w:style w:type="paragraph" w:styleId="Heading2">
    <w:name w:val="heading 2"/>
    <w:aliases w:val="sl2"/>
    <w:basedOn w:val="Normal"/>
    <w:next w:val="Normal"/>
    <w:qFormat/>
    <w:rsid w:val="00B560CA"/>
    <w:pPr>
      <w:keepNext/>
      <w:spacing w:before="120" w:after="120" w:line="480" w:lineRule="atLeast"/>
      <w:outlineLvl w:val="1"/>
    </w:pPr>
    <w:rPr>
      <w:rFonts w:ascii="Palatino" w:hAnsi="Palatino"/>
      <w:b/>
    </w:rPr>
  </w:style>
  <w:style w:type="paragraph" w:styleId="Heading3">
    <w:name w:val="heading 3"/>
    <w:basedOn w:val="Normal"/>
    <w:next w:val="Normal"/>
    <w:qFormat/>
    <w:rsid w:val="00B560CA"/>
    <w:pPr>
      <w:keepNext/>
      <w:ind w:left="360"/>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60CA"/>
    <w:pPr>
      <w:tabs>
        <w:tab w:val="center" w:pos="4320"/>
        <w:tab w:val="right" w:pos="8640"/>
      </w:tabs>
    </w:pPr>
  </w:style>
  <w:style w:type="paragraph" w:styleId="Footer">
    <w:name w:val="footer"/>
    <w:basedOn w:val="Normal"/>
    <w:rsid w:val="00B560CA"/>
    <w:pPr>
      <w:tabs>
        <w:tab w:val="center" w:pos="4320"/>
        <w:tab w:val="right" w:pos="8640"/>
      </w:tabs>
    </w:pPr>
  </w:style>
  <w:style w:type="character" w:styleId="PageNumber">
    <w:name w:val="page number"/>
    <w:basedOn w:val="DefaultParagraphFont"/>
    <w:rsid w:val="00B560CA"/>
  </w:style>
  <w:style w:type="paragraph" w:styleId="TOC3">
    <w:name w:val="toc 3"/>
    <w:basedOn w:val="TOC2"/>
    <w:next w:val="Normal"/>
    <w:autoRedefine/>
    <w:semiHidden/>
    <w:rsid w:val="00B560CA"/>
    <w:pPr>
      <w:tabs>
        <w:tab w:val="left" w:pos="1600"/>
        <w:tab w:val="right" w:leader="dot" w:pos="9360"/>
      </w:tabs>
      <w:spacing w:before="30"/>
      <w:ind w:left="0"/>
      <w:jc w:val="both"/>
    </w:pPr>
    <w:rPr>
      <w:rFonts w:ascii="Times New Roman" w:hAnsi="Times New Roman"/>
      <w:sz w:val="24"/>
    </w:rPr>
  </w:style>
  <w:style w:type="paragraph" w:styleId="TOC2">
    <w:name w:val="toc 2"/>
    <w:basedOn w:val="Normal"/>
    <w:next w:val="Normal"/>
    <w:autoRedefine/>
    <w:semiHidden/>
    <w:rsid w:val="00B560CA"/>
    <w:pPr>
      <w:ind w:left="200"/>
    </w:pPr>
  </w:style>
  <w:style w:type="paragraph" w:customStyle="1" w:styleId="asn">
    <w:name w:val="asn"/>
    <w:basedOn w:val="Normal"/>
    <w:rsid w:val="00B560CA"/>
    <w:pPr>
      <w:keepLines/>
      <w:tabs>
        <w:tab w:val="left" w:pos="360"/>
        <w:tab w:val="left" w:pos="720"/>
        <w:tab w:val="left" w:pos="1440"/>
        <w:tab w:val="left" w:pos="2160"/>
        <w:tab w:val="left" w:pos="2880"/>
        <w:tab w:val="left" w:pos="3600"/>
        <w:tab w:val="left" w:pos="4320"/>
        <w:tab w:val="left" w:pos="5040"/>
        <w:tab w:val="left" w:pos="5760"/>
        <w:tab w:val="left" w:pos="6480"/>
        <w:tab w:val="left" w:pos="7200"/>
      </w:tabs>
      <w:ind w:left="720"/>
    </w:pPr>
    <w:rPr>
      <w:color w:val="000000"/>
    </w:rPr>
  </w:style>
  <w:style w:type="paragraph" w:customStyle="1" w:styleId="ASN1">
    <w:name w:val="ASN.1"/>
    <w:basedOn w:val="Normal"/>
    <w:next w:val="ASN1Cont"/>
    <w:rsid w:val="00B560CA"/>
    <w:pPr>
      <w:tabs>
        <w:tab w:val="left" w:pos="567"/>
        <w:tab w:val="left" w:pos="1134"/>
        <w:tab w:val="left" w:pos="1701"/>
        <w:tab w:val="left" w:pos="2268"/>
        <w:tab w:val="left" w:pos="2835"/>
        <w:tab w:val="left" w:pos="3402"/>
        <w:tab w:val="left" w:pos="4536"/>
        <w:tab w:val="left" w:pos="5670"/>
        <w:tab w:val="left" w:pos="6804"/>
      </w:tabs>
      <w:spacing w:before="136"/>
    </w:pPr>
    <w:rPr>
      <w:rFonts w:ascii="Helv" w:hAnsi="Helv"/>
      <w:b/>
      <w:sz w:val="18"/>
      <w:lang w:val="en-GB"/>
    </w:rPr>
  </w:style>
  <w:style w:type="paragraph" w:customStyle="1" w:styleId="ASN1Cont">
    <w:name w:val="ASN.1 Cont."/>
    <w:basedOn w:val="ASN1"/>
    <w:rsid w:val="00B560CA"/>
    <w:pPr>
      <w:spacing w:before="0"/>
    </w:pPr>
  </w:style>
  <w:style w:type="paragraph" w:styleId="TOC1">
    <w:name w:val="toc 1"/>
    <w:basedOn w:val="Normal"/>
    <w:next w:val="Normal"/>
    <w:autoRedefine/>
    <w:semiHidden/>
    <w:rsid w:val="00B560CA"/>
    <w:pPr>
      <w:tabs>
        <w:tab w:val="right" w:leader="dot" w:pos="9360"/>
      </w:tabs>
      <w:spacing w:before="240"/>
      <w:jc w:val="both"/>
    </w:pPr>
    <w:rPr>
      <w:rFonts w:ascii="Times New Roman" w:hAnsi="Times New Roman"/>
      <w:b/>
      <w:sz w:val="24"/>
    </w:rPr>
  </w:style>
  <w:style w:type="paragraph" w:styleId="BodyText">
    <w:name w:val="Body Text"/>
    <w:basedOn w:val="Normal"/>
    <w:rsid w:val="00B560CA"/>
    <w:rPr>
      <w:sz w:val="24"/>
    </w:rPr>
  </w:style>
  <w:style w:type="paragraph" w:styleId="BodyTextIndent">
    <w:name w:val="Body Text Indent"/>
    <w:basedOn w:val="Normal"/>
    <w:rsid w:val="00B560CA"/>
    <w:pPr>
      <w:ind w:left="360"/>
    </w:pPr>
    <w:rPr>
      <w:sz w:val="24"/>
    </w:rPr>
  </w:style>
  <w:style w:type="paragraph" w:styleId="PlainText">
    <w:name w:val="Plain Text"/>
    <w:basedOn w:val="Normal"/>
    <w:rsid w:val="00B560CA"/>
    <w:rPr>
      <w:rFonts w:ascii="Courier New" w:hAnsi="Courier New"/>
    </w:rPr>
  </w:style>
  <w:style w:type="paragraph" w:styleId="BalloonText">
    <w:name w:val="Balloon Text"/>
    <w:basedOn w:val="Normal"/>
    <w:link w:val="BalloonTextChar"/>
    <w:rsid w:val="007B624A"/>
    <w:rPr>
      <w:rFonts w:ascii="Tahoma" w:hAnsi="Tahoma" w:cs="Tahoma"/>
      <w:sz w:val="16"/>
      <w:szCs w:val="16"/>
    </w:rPr>
  </w:style>
  <w:style w:type="character" w:customStyle="1" w:styleId="BalloonTextChar">
    <w:name w:val="Balloon Text Char"/>
    <w:basedOn w:val="DefaultParagraphFont"/>
    <w:link w:val="BalloonText"/>
    <w:rsid w:val="007B624A"/>
    <w:rPr>
      <w:rFonts w:ascii="Tahoma" w:hAnsi="Tahoma" w:cs="Tahoma"/>
      <w:sz w:val="16"/>
      <w:szCs w:val="16"/>
    </w:rPr>
  </w:style>
  <w:style w:type="character" w:styleId="Hyperlink">
    <w:name w:val="Hyperlink"/>
    <w:basedOn w:val="DefaultParagraphFont"/>
    <w:unhideWhenUsed/>
    <w:rsid w:val="00BF3B23"/>
    <w:rPr>
      <w:color w:val="0000FF" w:themeColor="hyperlink"/>
      <w:u w:val="single"/>
    </w:rPr>
  </w:style>
  <w:style w:type="character" w:styleId="UnresolvedMention">
    <w:name w:val="Unresolved Mention"/>
    <w:basedOn w:val="DefaultParagraphFont"/>
    <w:uiPriority w:val="99"/>
    <w:semiHidden/>
    <w:unhideWhenUsed/>
    <w:rsid w:val="00BF3B23"/>
    <w:rPr>
      <w:color w:val="605E5C"/>
      <w:shd w:val="clear" w:color="auto" w:fill="E1DFDD"/>
    </w:rPr>
  </w:style>
  <w:style w:type="paragraph" w:styleId="ListParagraph">
    <w:name w:val="List Paragraph"/>
    <w:basedOn w:val="Normal"/>
    <w:uiPriority w:val="34"/>
    <w:qFormat/>
    <w:rsid w:val="006A0DFA"/>
    <w:pPr>
      <w:ind w:left="720"/>
      <w:contextualSpacing/>
    </w:pPr>
  </w:style>
  <w:style w:type="table" w:styleId="TableGrid">
    <w:name w:val="Table Grid"/>
    <w:basedOn w:val="TableNormal"/>
    <w:rsid w:val="00075D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oboticsbackend.com/raspberry-pi-arduino-serial-communication/" TargetMode="External"/><Relationship Id="rId13" Type="http://schemas.openxmlformats.org/officeDocument/2006/relationships/hyperlink" Target="https://www.theoldrobots.com/book80/Rhino_XR.pdf" TargetMode="External"/><Relationship Id="rId18" Type="http://schemas.openxmlformats.org/officeDocument/2006/relationships/image" Target="media/image5.JPG"/><Relationship Id="rId26" Type="http://schemas.openxmlformats.org/officeDocument/2006/relationships/image" Target="media/image13.sv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easyeda.com/" TargetMode="External"/><Relationship Id="rId12" Type="http://schemas.openxmlformats.org/officeDocument/2006/relationships/hyperlink" Target="https://www.studypool.com/documents/8062061/link-diagrams-of-rhino-xr-3-and-scara-using-robotics-toolbox-by-peter-corke-" TargetMode="External"/><Relationship Id="rId17" Type="http://schemas.openxmlformats.org/officeDocument/2006/relationships/image" Target="media/image4.sv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eb.cecs.pdx.edu/~mperkows/CLASS_479/PSUBOT2/3.%20Rhino%20Arm%20Report,%20Jeff%202010.pdf" TargetMode="External"/><Relationship Id="rId24" Type="http://schemas.openxmlformats.org/officeDocument/2006/relationships/image" Target="media/image11.svg"/><Relationship Id="rId5" Type="http://schemas.openxmlformats.org/officeDocument/2006/relationships/footnotes" Target="footnotes.xml"/><Relationship Id="rId15" Type="http://schemas.openxmlformats.org/officeDocument/2006/relationships/image" Target="media/image2.svg"/><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hyperlink" Target="https://web.cecs.pdx.edu/~mperkows/CLASS_479/PSUBOT2/1.%20Rhino%20Arm%20Info%202010.pdf"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modularcircuits.com/blog/articles/h-bridge-secrets/h-bridges-the-basics/"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fred\Documents\Custom%20Office%20Templates\Title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Title1.dotx</Template>
  <TotalTime>200</TotalTime>
  <Pages>1</Pages>
  <Words>1620</Words>
  <Characters>9238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10837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dfred</dc:creator>
  <cp:lastModifiedBy>Administrator</cp:lastModifiedBy>
  <cp:revision>47</cp:revision>
  <cp:lastPrinted>1998-06-09T14:36:00Z</cp:lastPrinted>
  <dcterms:created xsi:type="dcterms:W3CDTF">2024-04-19T16:44:00Z</dcterms:created>
  <dcterms:modified xsi:type="dcterms:W3CDTF">2024-04-21T13:04:00Z</dcterms:modified>
</cp:coreProperties>
</file>